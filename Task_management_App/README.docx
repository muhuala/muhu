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86C13" w14:textId="1392B34F" w:rsidR="000C56C2" w:rsidRDefault="000C56C2" w:rsidP="00AE4942">
      <w:pPr>
        <w:rPr>
          <w:lang w:val="en-US"/>
        </w:rPr>
      </w:pPr>
    </w:p>
    <w:p w14:paraId="70C85153" w14:textId="77777777" w:rsidR="00AE4942" w:rsidRDefault="00AE4942" w:rsidP="00AE4942">
      <w:pPr>
        <w:rPr>
          <w:lang w:val="en-US"/>
        </w:rPr>
      </w:pPr>
    </w:p>
    <w:p w14:paraId="18B6AD1F" w14:textId="77777777" w:rsidR="00AE4942" w:rsidRDefault="00AE4942" w:rsidP="00AE4942">
      <w:pPr>
        <w:rPr>
          <w:lang w:val="en-US"/>
        </w:rPr>
      </w:pPr>
    </w:p>
    <w:sdt>
      <w:sdtPr>
        <w:id w:val="-833144578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theme="minorHAnsi"/>
          <w:b/>
          <w:bCs/>
          <w:noProof/>
          <w:color w:val="auto"/>
          <w:sz w:val="20"/>
          <w:szCs w:val="22"/>
          <w:lang w:eastAsia="en-US"/>
        </w:rPr>
      </w:sdtEndPr>
      <w:sdtContent>
        <w:p w14:paraId="011BA3F3" w14:textId="53F14C14" w:rsidR="00AE4942" w:rsidRPr="00AE4942" w:rsidRDefault="00AE4942">
          <w:pPr>
            <w:pStyle w:val="TOCHeading"/>
            <w:rPr>
              <w:lang w:val="en-US"/>
            </w:rPr>
          </w:pPr>
          <w:r w:rsidRPr="00AE4942">
            <w:rPr>
              <w:lang w:val="en-US"/>
            </w:rPr>
            <w:t>Contents</w:t>
          </w:r>
        </w:p>
        <w:p w14:paraId="64E0F2C3" w14:textId="3BFA8174" w:rsidR="00C9492A" w:rsidRDefault="00AE494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 w:rsidRPr="00AE494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0939576" w:history="1">
            <w:r w:rsidR="00C9492A" w:rsidRPr="00060382">
              <w:rPr>
                <w:rStyle w:val="Hyperlink"/>
                <w:noProof/>
                <w:lang w:val="en-US"/>
              </w:rPr>
              <w:t>1</w:t>
            </w:r>
            <w:r w:rsidR="00C9492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="00C9492A" w:rsidRPr="00060382">
              <w:rPr>
                <w:rStyle w:val="Hyperlink"/>
                <w:rFonts w:ascii="Segoe UI Emoji" w:hAnsi="Segoe UI Emoji" w:cs="Segoe UI Emoji"/>
                <w:noProof/>
              </w:rPr>
              <w:t>📝</w:t>
            </w:r>
            <w:r w:rsidR="00C9492A" w:rsidRPr="00060382">
              <w:rPr>
                <w:rStyle w:val="Hyperlink"/>
                <w:noProof/>
                <w:lang w:val="en-US"/>
              </w:rPr>
              <w:t xml:space="preserve"> Project 1 - Task Management App</w:t>
            </w:r>
            <w:r w:rsidR="00C9492A">
              <w:rPr>
                <w:noProof/>
                <w:webHidden/>
              </w:rPr>
              <w:tab/>
            </w:r>
            <w:r w:rsidR="00C9492A">
              <w:rPr>
                <w:noProof/>
                <w:webHidden/>
              </w:rPr>
              <w:fldChar w:fldCharType="begin"/>
            </w:r>
            <w:r w:rsidR="00C9492A">
              <w:rPr>
                <w:noProof/>
                <w:webHidden/>
              </w:rPr>
              <w:instrText xml:space="preserve"> PAGEREF _Toc180939576 \h </w:instrText>
            </w:r>
            <w:r w:rsidR="00C9492A">
              <w:rPr>
                <w:noProof/>
                <w:webHidden/>
              </w:rPr>
            </w:r>
            <w:r w:rsidR="00C9492A"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1</w:t>
            </w:r>
            <w:r w:rsidR="00C9492A">
              <w:rPr>
                <w:noProof/>
                <w:webHidden/>
              </w:rPr>
              <w:fldChar w:fldCharType="end"/>
            </w:r>
          </w:hyperlink>
        </w:p>
        <w:p w14:paraId="24CE1B2D" w14:textId="6163E5B5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77" w:history="1">
            <w:r w:rsidRPr="0006038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5C40" w14:textId="7ACB5321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78" w:history="1">
            <w:r w:rsidRPr="0006038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C0FF" w14:textId="0ACF9CD0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79" w:history="1">
            <w:r w:rsidRPr="0006038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</w:rPr>
              <w:t>Self-Project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9D87" w14:textId="26091C01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80" w:history="1">
            <w:r w:rsidRPr="0006038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</w:rPr>
              <w:t>Challenges and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01EF" w14:textId="5295F2A1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81" w:history="1">
            <w:r w:rsidRPr="00060382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  <w:lang w:val="en-US"/>
              </w:rPr>
              <w:t>Final Self-Grade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0903" w14:textId="0F4E0D94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82" w:history="1">
            <w:r w:rsidRPr="00060382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941A" w14:textId="7A2BB826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83" w:history="1">
            <w:r w:rsidRPr="0006038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8561" w14:textId="33ED8F33" w:rsidR="00C9492A" w:rsidRDefault="00C949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80939584" w:history="1">
            <w:r w:rsidRPr="00060382">
              <w:rPr>
                <w:rStyle w:val="Hyperlink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FI"/>
                <w14:ligatures w14:val="standardContextual"/>
              </w:rPr>
              <w:tab/>
            </w:r>
            <w:r w:rsidRPr="00060382">
              <w:rPr>
                <w:rStyle w:val="Hyperlink"/>
                <w:noProof/>
                <w:lang w:val="en-US"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6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4013" w14:textId="06F8D593" w:rsidR="00AE4942" w:rsidRPr="00AE4942" w:rsidRDefault="00AE494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1C5E3F" w14:textId="77777777" w:rsidR="00AE4942" w:rsidRDefault="00AE4942" w:rsidP="00AE4942">
      <w:pPr>
        <w:rPr>
          <w:lang w:val="en-US"/>
        </w:rPr>
      </w:pPr>
    </w:p>
    <w:p w14:paraId="225C6EEA" w14:textId="77777777" w:rsidR="00AE4942" w:rsidRDefault="00AE4942" w:rsidP="00AE4942">
      <w:pPr>
        <w:rPr>
          <w:lang w:val="en-US"/>
        </w:rPr>
      </w:pPr>
    </w:p>
    <w:p w14:paraId="13D03241" w14:textId="77777777" w:rsidR="00AE4942" w:rsidRPr="00AE4942" w:rsidRDefault="00AE4942" w:rsidP="00AE4942">
      <w:pPr>
        <w:pStyle w:val="Heading1"/>
        <w:rPr>
          <w:lang w:val="en-US"/>
        </w:rPr>
      </w:pPr>
      <w:bookmarkStart w:id="0" w:name="_Toc180939576"/>
      <w:r w:rsidRPr="00240541">
        <w:rPr>
          <w:rFonts w:ascii="Segoe UI Emoji" w:hAnsi="Segoe UI Emoji" w:cs="Segoe UI Emoji"/>
        </w:rPr>
        <w:t>📝</w:t>
      </w:r>
      <w:r w:rsidRPr="00240541">
        <w:rPr>
          <w:lang w:val="en-US"/>
        </w:rPr>
        <w:t xml:space="preserve"> Project 1 - Task Management App</w:t>
      </w:r>
      <w:bookmarkEnd w:id="0"/>
    </w:p>
    <w:p w14:paraId="3524B2FE" w14:textId="77777777" w:rsidR="00AE4942" w:rsidRPr="00240541" w:rsidRDefault="00AE4942" w:rsidP="00AE4942">
      <w:pPr>
        <w:spacing w:after="0" w:line="278" w:lineRule="auto"/>
        <w:rPr>
          <w:b/>
          <w:bCs/>
          <w:lang w:val="en-US"/>
        </w:rPr>
      </w:pPr>
    </w:p>
    <w:p w14:paraId="5BF389C5" w14:textId="77777777" w:rsidR="00AE4942" w:rsidRPr="00240541" w:rsidRDefault="00AE4942" w:rsidP="00AE4942">
      <w:pPr>
        <w:spacing w:after="0" w:line="278" w:lineRule="auto"/>
        <w:rPr>
          <w:b/>
          <w:bCs/>
          <w:lang w:val="en-US"/>
        </w:rPr>
      </w:pPr>
      <w:r w:rsidRPr="00240541">
        <w:rPr>
          <w:b/>
          <w:bCs/>
          <w:lang w:val="en-US"/>
        </w:rPr>
        <w:t>Overview</w:t>
      </w:r>
    </w:p>
    <w:p w14:paraId="28F9400E" w14:textId="77777777" w:rsidR="00AE4942" w:rsidRPr="00AE4942" w:rsidRDefault="00AE4942" w:rsidP="00AE4942">
      <w:pPr>
        <w:spacing w:after="0"/>
        <w:rPr>
          <w:lang w:val="en-US"/>
        </w:rPr>
      </w:pPr>
      <w:r w:rsidRPr="00AE4942">
        <w:rPr>
          <w:lang w:val="en-US"/>
        </w:rPr>
        <w:t xml:space="preserve">This </w:t>
      </w:r>
      <w:r w:rsidRPr="00240541">
        <w:rPr>
          <w:lang w:val="en-US"/>
        </w:rPr>
        <w:t>application helps users organize daily tasks by allowing them to add, edit, delete, and mark tasks as complete. It’s a simple yet effective tool built with </w:t>
      </w:r>
      <w:r w:rsidRPr="00240541">
        <w:rPr>
          <w:b/>
          <w:bCs/>
          <w:lang w:val="en-US"/>
        </w:rPr>
        <w:t>HTML</w:t>
      </w:r>
      <w:r w:rsidRPr="00240541">
        <w:rPr>
          <w:lang w:val="en-US"/>
        </w:rPr>
        <w:t>, </w:t>
      </w:r>
      <w:r w:rsidRPr="00240541">
        <w:rPr>
          <w:b/>
          <w:bCs/>
          <w:lang w:val="en-US"/>
        </w:rPr>
        <w:t>CSS</w:t>
      </w:r>
      <w:r w:rsidRPr="00240541">
        <w:rPr>
          <w:lang w:val="en-US"/>
        </w:rPr>
        <w:t>, and </w:t>
      </w:r>
      <w:r w:rsidRPr="00AE4942">
        <w:rPr>
          <w:b/>
          <w:bCs/>
          <w:lang w:val="en-US"/>
        </w:rPr>
        <w:t>Native</w:t>
      </w:r>
      <w:r w:rsidRPr="00AE4942">
        <w:rPr>
          <w:lang w:val="en-US"/>
        </w:rPr>
        <w:t xml:space="preserve"> </w:t>
      </w:r>
      <w:r w:rsidRPr="00240541">
        <w:rPr>
          <w:b/>
          <w:bCs/>
          <w:lang w:val="en-US"/>
        </w:rPr>
        <w:t>JavaScript</w:t>
      </w:r>
      <w:r w:rsidRPr="00240541">
        <w:rPr>
          <w:lang w:val="en-US"/>
        </w:rPr>
        <w:t>, with </w:t>
      </w:r>
      <w:r w:rsidRPr="00240541">
        <w:rPr>
          <w:b/>
          <w:bCs/>
          <w:lang w:val="en-US"/>
        </w:rPr>
        <w:t>local storage</w:t>
      </w:r>
      <w:r w:rsidRPr="00240541">
        <w:rPr>
          <w:lang w:val="en-US"/>
        </w:rPr>
        <w:t> to keep tasks saved even when the browser is closed or refreshed. This is my first big JavaScript project, where I put what I learned into practice with DOM manipulation and form handling.</w:t>
      </w:r>
    </w:p>
    <w:p w14:paraId="7D1B2BBA" w14:textId="77777777" w:rsidR="00AE4942" w:rsidRPr="00AE4942" w:rsidRDefault="00AE4942" w:rsidP="00AE4942">
      <w:pPr>
        <w:spacing w:after="0"/>
        <w:rPr>
          <w:lang w:val="en-US"/>
        </w:rPr>
      </w:pPr>
    </w:p>
    <w:p w14:paraId="16698C30" w14:textId="77777777" w:rsidR="00AE4942" w:rsidRPr="00240541" w:rsidRDefault="00AE4942" w:rsidP="00AE4942">
      <w:pPr>
        <w:spacing w:after="0" w:line="278" w:lineRule="auto"/>
        <w:rPr>
          <w:lang w:val="en-US"/>
        </w:rPr>
      </w:pPr>
    </w:p>
    <w:p w14:paraId="6A33CC9A" w14:textId="77777777" w:rsidR="00AE4942" w:rsidRPr="00240541" w:rsidRDefault="00AE4942" w:rsidP="00AE4942">
      <w:pPr>
        <w:pStyle w:val="Heading1"/>
      </w:pPr>
      <w:bookmarkStart w:id="1" w:name="_Toc180939577"/>
      <w:r w:rsidRPr="00240541">
        <w:t>Key Features</w:t>
      </w:r>
      <w:bookmarkEnd w:id="1"/>
    </w:p>
    <w:p w14:paraId="603D0E81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Add Tasks</w:t>
      </w:r>
      <w:r w:rsidRPr="00240541">
        <w:rPr>
          <w:lang w:val="en-US"/>
        </w:rPr>
        <w:t>: Users can add new tasks with an input box, submitting by pressing 'Enter' or clicking an 'Add' button.</w:t>
      </w:r>
    </w:p>
    <w:p w14:paraId="21624D8C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Edit Tasks</w:t>
      </w:r>
      <w:r w:rsidRPr="00240541">
        <w:rPr>
          <w:lang w:val="en-US"/>
        </w:rPr>
        <w:t>: Tasks can be edited directly in the list so that any task can be updated easily.</w:t>
      </w:r>
    </w:p>
    <w:p w14:paraId="5345AFCD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Delete Tasks</w:t>
      </w:r>
      <w:r w:rsidRPr="00240541">
        <w:rPr>
          <w:lang w:val="en-US"/>
        </w:rPr>
        <w:t>: Options to delete either all tasks or only the completed ones.</w:t>
      </w:r>
    </w:p>
    <w:p w14:paraId="3376314D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Mark as Complete</w:t>
      </w:r>
      <w:r w:rsidRPr="00240541">
        <w:rPr>
          <w:lang w:val="en-US"/>
        </w:rPr>
        <w:t>: Each task has a checkbox to mark it as done, making it easy to keep track.</w:t>
      </w:r>
    </w:p>
    <w:p w14:paraId="584E2B0B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Filter Tasks</w:t>
      </w:r>
      <w:r w:rsidRPr="00240541">
        <w:rPr>
          <w:lang w:val="en-US"/>
        </w:rPr>
        <w:t>: You can filter the list to show all, active, or completed tasks.</w:t>
      </w:r>
    </w:p>
    <w:p w14:paraId="49D61731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Task Count</w:t>
      </w:r>
      <w:r w:rsidRPr="00240541">
        <w:rPr>
          <w:lang w:val="en-US"/>
        </w:rPr>
        <w:t>: Keeps track of total tasks and active tasks so you know how much is left to do.</w:t>
      </w:r>
    </w:p>
    <w:p w14:paraId="3544969B" w14:textId="77777777" w:rsidR="00AE4942" w:rsidRPr="00240541" w:rsidRDefault="00AE4942" w:rsidP="00AE4942">
      <w:pPr>
        <w:numPr>
          <w:ilvl w:val="0"/>
          <w:numId w:val="15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Data Persistence</w:t>
      </w:r>
      <w:r w:rsidRPr="00240541">
        <w:rPr>
          <w:lang w:val="en-US"/>
        </w:rPr>
        <w:t>: Tasks are saved using local storage, so they’re still there even after closing or refreshing the browser.</w:t>
      </w:r>
    </w:p>
    <w:p w14:paraId="2352900D" w14:textId="77777777" w:rsidR="00AE4942" w:rsidRPr="00240541" w:rsidRDefault="00AE4942" w:rsidP="00AE4942">
      <w:pPr>
        <w:pStyle w:val="Heading1"/>
      </w:pPr>
      <w:bookmarkStart w:id="2" w:name="_Toc180939578"/>
      <w:r w:rsidRPr="00240541">
        <w:lastRenderedPageBreak/>
        <w:t>Project Structure</w:t>
      </w:r>
      <w:bookmarkEnd w:id="2"/>
    </w:p>
    <w:p w14:paraId="316D1119" w14:textId="77777777" w:rsidR="00AE4942" w:rsidRPr="00240541" w:rsidRDefault="00AE4942" w:rsidP="00AE4942">
      <w:pPr>
        <w:numPr>
          <w:ilvl w:val="0"/>
          <w:numId w:val="16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index.html</w:t>
      </w:r>
      <w:r w:rsidRPr="00240541">
        <w:rPr>
          <w:lang w:val="en-US"/>
        </w:rPr>
        <w:t>: Contains the HTML structure for the app.</w:t>
      </w:r>
    </w:p>
    <w:p w14:paraId="4035C5C6" w14:textId="77777777" w:rsidR="00AE4942" w:rsidRPr="00240541" w:rsidRDefault="00AE4942" w:rsidP="00AE4942">
      <w:pPr>
        <w:numPr>
          <w:ilvl w:val="0"/>
          <w:numId w:val="16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styles.css</w:t>
      </w:r>
      <w:r w:rsidRPr="00240541">
        <w:rPr>
          <w:lang w:val="en-US"/>
        </w:rPr>
        <w:t>: Handles the CSS styling to make the app user-friendly and nice to look at.</w:t>
      </w:r>
    </w:p>
    <w:p w14:paraId="69F100AA" w14:textId="77777777" w:rsidR="00AE4942" w:rsidRDefault="00AE4942" w:rsidP="00AE4942">
      <w:pPr>
        <w:numPr>
          <w:ilvl w:val="0"/>
          <w:numId w:val="16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script.js</w:t>
      </w:r>
      <w:r w:rsidRPr="00240541">
        <w:rPr>
          <w:lang w:val="en-US"/>
        </w:rPr>
        <w:t>: Where all the JavaScript magic happens, covering:</w:t>
      </w:r>
    </w:p>
    <w:p w14:paraId="21710F26" w14:textId="77777777" w:rsidR="00381B63" w:rsidRPr="00AE4942" w:rsidRDefault="00381B63" w:rsidP="00381B63">
      <w:pPr>
        <w:spacing w:after="0" w:line="278" w:lineRule="auto"/>
        <w:ind w:left="720"/>
        <w:rPr>
          <w:lang w:val="en-US"/>
        </w:rPr>
      </w:pPr>
    </w:p>
    <w:p w14:paraId="5DB35B63" w14:textId="77777777" w:rsidR="00AE4942" w:rsidRPr="00240541" w:rsidRDefault="00AE4942" w:rsidP="00AE4942">
      <w:pPr>
        <w:spacing w:after="0" w:line="278" w:lineRule="auto"/>
        <w:ind w:left="720"/>
        <w:rPr>
          <w:lang w:val="en-US"/>
        </w:rPr>
      </w:pPr>
    </w:p>
    <w:p w14:paraId="44C5D8CE" w14:textId="77777777" w:rsidR="00AE4942" w:rsidRPr="00240541" w:rsidRDefault="00AE4942" w:rsidP="00381B63">
      <w:pPr>
        <w:numPr>
          <w:ilvl w:val="1"/>
          <w:numId w:val="20"/>
        </w:numPr>
        <w:spacing w:after="0" w:line="278" w:lineRule="auto"/>
      </w:pPr>
      <w:r w:rsidRPr="00240541">
        <w:t>Adding, editing, and deleting tasks</w:t>
      </w:r>
    </w:p>
    <w:p w14:paraId="751B29A1" w14:textId="77777777" w:rsidR="00AE4942" w:rsidRPr="00240541" w:rsidRDefault="00AE4942" w:rsidP="00381B63">
      <w:pPr>
        <w:numPr>
          <w:ilvl w:val="1"/>
          <w:numId w:val="20"/>
        </w:numPr>
        <w:spacing w:after="0" w:line="278" w:lineRule="auto"/>
        <w:rPr>
          <w:lang w:val="en-US"/>
        </w:rPr>
      </w:pPr>
      <w:r w:rsidRPr="00240541">
        <w:rPr>
          <w:lang w:val="en-US"/>
        </w:rPr>
        <w:t>Updating the DOM in real-time</w:t>
      </w:r>
    </w:p>
    <w:p w14:paraId="2E18FAAD" w14:textId="77777777" w:rsidR="00AE4942" w:rsidRPr="00240541" w:rsidRDefault="00AE4942" w:rsidP="00381B63">
      <w:pPr>
        <w:numPr>
          <w:ilvl w:val="1"/>
          <w:numId w:val="20"/>
        </w:numPr>
        <w:spacing w:after="0" w:line="278" w:lineRule="auto"/>
        <w:rPr>
          <w:lang w:val="en-US"/>
        </w:rPr>
      </w:pPr>
      <w:r w:rsidRPr="00240541">
        <w:rPr>
          <w:lang w:val="en-US"/>
        </w:rPr>
        <w:t>Saving and loading tasks from local storage</w:t>
      </w:r>
    </w:p>
    <w:p w14:paraId="0F559BFD" w14:textId="77777777" w:rsidR="00AE4942" w:rsidRPr="00240541" w:rsidRDefault="00AE4942" w:rsidP="00381B63">
      <w:pPr>
        <w:numPr>
          <w:ilvl w:val="1"/>
          <w:numId w:val="20"/>
        </w:numPr>
        <w:spacing w:after="0" w:line="278" w:lineRule="auto"/>
        <w:rPr>
          <w:lang w:val="en-US"/>
        </w:rPr>
      </w:pPr>
      <w:r w:rsidRPr="00240541">
        <w:rPr>
          <w:lang w:val="en-US"/>
        </w:rPr>
        <w:t>Validating user input to prevent duplicates or errors</w:t>
      </w:r>
    </w:p>
    <w:p w14:paraId="624DE3EB" w14:textId="77777777" w:rsidR="00AE4942" w:rsidRPr="00AE4942" w:rsidRDefault="00AE4942" w:rsidP="00AE4942">
      <w:pPr>
        <w:spacing w:after="0"/>
        <w:rPr>
          <w:b/>
          <w:bCs/>
          <w:lang w:val="en-US"/>
        </w:rPr>
      </w:pPr>
    </w:p>
    <w:p w14:paraId="6AE9879B" w14:textId="77777777" w:rsidR="00AE4942" w:rsidRPr="00AE4942" w:rsidRDefault="00AE4942" w:rsidP="00AE4942">
      <w:pPr>
        <w:spacing w:after="0"/>
        <w:rPr>
          <w:b/>
          <w:bCs/>
          <w:lang w:val="en-US"/>
        </w:rPr>
      </w:pPr>
    </w:p>
    <w:p w14:paraId="1C04272B" w14:textId="77777777" w:rsidR="00AE4942" w:rsidRPr="00AE4942" w:rsidRDefault="00AE4942" w:rsidP="00AE4942">
      <w:pPr>
        <w:spacing w:after="0"/>
        <w:rPr>
          <w:b/>
          <w:bCs/>
          <w:lang w:val="en-US"/>
        </w:rPr>
      </w:pPr>
    </w:p>
    <w:p w14:paraId="665F58C9" w14:textId="77777777" w:rsidR="00AE4942" w:rsidRPr="00AE4942" w:rsidRDefault="00AE4942" w:rsidP="00AE4942">
      <w:pPr>
        <w:spacing w:after="0"/>
        <w:rPr>
          <w:b/>
          <w:bCs/>
          <w:lang w:val="en-US"/>
        </w:rPr>
      </w:pPr>
    </w:p>
    <w:p w14:paraId="72DE11C0" w14:textId="77777777" w:rsidR="00AE4942" w:rsidRPr="00240541" w:rsidRDefault="00AE4942" w:rsidP="00AE4942">
      <w:pPr>
        <w:pStyle w:val="Heading1"/>
      </w:pPr>
      <w:bookmarkStart w:id="3" w:name="_Toc180939579"/>
      <w:r w:rsidRPr="00240541">
        <w:t>Self-Project Evaluation</w:t>
      </w:r>
      <w:bookmarkEnd w:id="3"/>
    </w:p>
    <w:p w14:paraId="4C5BE0D2" w14:textId="77777777" w:rsidR="00AE4942" w:rsidRPr="00240541" w:rsidRDefault="00AE4942" w:rsidP="00AE4942">
      <w:pPr>
        <w:spacing w:after="0" w:line="278" w:lineRule="auto"/>
      </w:pPr>
    </w:p>
    <w:tbl>
      <w:tblPr>
        <w:tblStyle w:val="TableGridLight"/>
        <w:tblW w:w="0" w:type="auto"/>
        <w:tblInd w:w="744" w:type="dxa"/>
        <w:tblLook w:val="04A0" w:firstRow="1" w:lastRow="0" w:firstColumn="1" w:lastColumn="0" w:noHBand="0" w:noVBand="1"/>
      </w:tblPr>
      <w:tblGrid>
        <w:gridCol w:w="2382"/>
        <w:gridCol w:w="6649"/>
      </w:tblGrid>
      <w:tr w:rsidR="00AE4942" w:rsidRPr="00240541" w14:paraId="29063330" w14:textId="77777777" w:rsidTr="00D15BE1">
        <w:trPr>
          <w:trHeight w:val="326"/>
        </w:trPr>
        <w:tc>
          <w:tcPr>
            <w:tcW w:w="2382" w:type="dxa"/>
            <w:hideMark/>
          </w:tcPr>
          <w:p w14:paraId="7BCCABAE" w14:textId="77777777" w:rsidR="00AE4942" w:rsidRPr="00240541" w:rsidRDefault="00AE4942">
            <w:pPr>
              <w:spacing w:after="0" w:line="278" w:lineRule="auto"/>
              <w:rPr>
                <w:b/>
                <w:bCs/>
              </w:rPr>
            </w:pPr>
            <w:r w:rsidRPr="00240541">
              <w:rPr>
                <w:b/>
                <w:bCs/>
              </w:rPr>
              <w:t>Evaluation Criteria</w:t>
            </w:r>
          </w:p>
        </w:tc>
        <w:tc>
          <w:tcPr>
            <w:tcW w:w="6649" w:type="dxa"/>
            <w:hideMark/>
          </w:tcPr>
          <w:p w14:paraId="75E338C7" w14:textId="77777777" w:rsidR="00AE4942" w:rsidRPr="00240541" w:rsidRDefault="00AE4942">
            <w:pPr>
              <w:spacing w:after="0" w:line="278" w:lineRule="auto"/>
              <w:rPr>
                <w:b/>
                <w:bCs/>
              </w:rPr>
            </w:pPr>
            <w:r w:rsidRPr="00240541">
              <w:rPr>
                <w:b/>
                <w:bCs/>
              </w:rPr>
              <w:t>My Thoughts</w:t>
            </w:r>
          </w:p>
        </w:tc>
      </w:tr>
      <w:tr w:rsidR="00AE4942" w:rsidRPr="00240541" w14:paraId="5C0709A4" w14:textId="77777777" w:rsidTr="00D15BE1">
        <w:trPr>
          <w:trHeight w:val="644"/>
        </w:trPr>
        <w:tc>
          <w:tcPr>
            <w:tcW w:w="2382" w:type="dxa"/>
            <w:hideMark/>
          </w:tcPr>
          <w:p w14:paraId="6DE68CE1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Functionality</w:t>
            </w:r>
          </w:p>
        </w:tc>
        <w:tc>
          <w:tcPr>
            <w:tcW w:w="6649" w:type="dxa"/>
            <w:hideMark/>
          </w:tcPr>
          <w:p w14:paraId="5A734C20" w14:textId="77777777" w:rsidR="00D15BE1" w:rsidRDefault="00AE4942">
            <w:pPr>
              <w:spacing w:after="0" w:line="278" w:lineRule="auto"/>
            </w:pPr>
            <w:r w:rsidRPr="00240541">
              <w:t xml:space="preserve">I believe the application fully meets functional requirements. </w:t>
            </w:r>
          </w:p>
          <w:p w14:paraId="40B788C7" w14:textId="3E90F77D" w:rsidR="00AE4942" w:rsidRPr="00240541" w:rsidRDefault="00AE4942">
            <w:pPr>
              <w:spacing w:after="0" w:line="278" w:lineRule="auto"/>
            </w:pPr>
            <w:r w:rsidRPr="00240541">
              <w:t>It allows users to add, edit, delete, and filter tasks smoothly.</w:t>
            </w:r>
          </w:p>
        </w:tc>
      </w:tr>
      <w:tr w:rsidR="00AE4942" w:rsidRPr="00240541" w14:paraId="0C5553E1" w14:textId="77777777" w:rsidTr="00D15BE1">
        <w:trPr>
          <w:trHeight w:val="652"/>
        </w:trPr>
        <w:tc>
          <w:tcPr>
            <w:tcW w:w="2382" w:type="dxa"/>
            <w:hideMark/>
          </w:tcPr>
          <w:p w14:paraId="1509C022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Data Persistence</w:t>
            </w:r>
          </w:p>
        </w:tc>
        <w:tc>
          <w:tcPr>
            <w:tcW w:w="6649" w:type="dxa"/>
            <w:hideMark/>
          </w:tcPr>
          <w:p w14:paraId="321C8CE1" w14:textId="77777777" w:rsidR="00AE4942" w:rsidRPr="00240541" w:rsidRDefault="00AE4942">
            <w:pPr>
              <w:spacing w:after="0" w:line="278" w:lineRule="auto"/>
            </w:pPr>
            <w:r w:rsidRPr="00240541">
              <w:t>I implemented local storage effectively, so tasks are saved between sessions, creating a smooth user experience.</w:t>
            </w:r>
          </w:p>
        </w:tc>
      </w:tr>
      <w:tr w:rsidR="00AE4942" w:rsidRPr="00240541" w14:paraId="273089F2" w14:textId="77777777" w:rsidTr="00D15BE1">
        <w:trPr>
          <w:trHeight w:val="652"/>
        </w:trPr>
        <w:tc>
          <w:tcPr>
            <w:tcW w:w="2382" w:type="dxa"/>
            <w:hideMark/>
          </w:tcPr>
          <w:p w14:paraId="407FA4CC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User Interface</w:t>
            </w:r>
          </w:p>
        </w:tc>
        <w:tc>
          <w:tcPr>
            <w:tcW w:w="6649" w:type="dxa"/>
            <w:hideMark/>
          </w:tcPr>
          <w:p w14:paraId="7BE1F993" w14:textId="77777777" w:rsidR="00AE4942" w:rsidRPr="00240541" w:rsidRDefault="00AE4942">
            <w:pPr>
              <w:spacing w:after="0" w:line="278" w:lineRule="auto"/>
            </w:pPr>
            <w:r w:rsidRPr="00240541">
              <w:t>The UI is clean and intuitive, with well-placed buttons and labels that guide users without overwhelming them.</w:t>
            </w:r>
          </w:p>
        </w:tc>
      </w:tr>
      <w:tr w:rsidR="00AE4942" w:rsidRPr="00240541" w14:paraId="2C8FF09D" w14:textId="77777777" w:rsidTr="00D15BE1">
        <w:trPr>
          <w:trHeight w:val="644"/>
        </w:trPr>
        <w:tc>
          <w:tcPr>
            <w:tcW w:w="2382" w:type="dxa"/>
            <w:hideMark/>
          </w:tcPr>
          <w:p w14:paraId="0C28C10A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Error Handling</w:t>
            </w:r>
          </w:p>
        </w:tc>
        <w:tc>
          <w:tcPr>
            <w:tcW w:w="6649" w:type="dxa"/>
            <w:hideMark/>
          </w:tcPr>
          <w:p w14:paraId="128251FC" w14:textId="77777777" w:rsidR="00AE4942" w:rsidRPr="00240541" w:rsidRDefault="00AE4942">
            <w:pPr>
              <w:spacing w:after="0" w:line="278" w:lineRule="auto"/>
            </w:pPr>
            <w:r w:rsidRPr="00240541">
              <w:t>I included input validation to prevent users from adding tasks with less than three characters, starting with a number, or duplicating a task.</w:t>
            </w:r>
          </w:p>
        </w:tc>
      </w:tr>
      <w:tr w:rsidR="00AE4942" w:rsidRPr="00240541" w14:paraId="022801C9" w14:textId="77777777" w:rsidTr="00D15BE1">
        <w:trPr>
          <w:trHeight w:val="652"/>
        </w:trPr>
        <w:tc>
          <w:tcPr>
            <w:tcW w:w="2382" w:type="dxa"/>
            <w:hideMark/>
          </w:tcPr>
          <w:p w14:paraId="290E7620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Responsiveness</w:t>
            </w:r>
          </w:p>
        </w:tc>
        <w:tc>
          <w:tcPr>
            <w:tcW w:w="6649" w:type="dxa"/>
            <w:hideMark/>
          </w:tcPr>
          <w:p w14:paraId="2AD68138" w14:textId="77777777" w:rsidR="00AE4942" w:rsidRPr="00240541" w:rsidRDefault="00AE4942">
            <w:pPr>
              <w:spacing w:after="0" w:line="278" w:lineRule="auto"/>
            </w:pPr>
            <w:r w:rsidRPr="00240541">
              <w:t>The app adjusts to different screen sizes, making it accessible on both desktop and mobile.</w:t>
            </w:r>
          </w:p>
        </w:tc>
      </w:tr>
      <w:tr w:rsidR="00AE4942" w:rsidRPr="00240541" w14:paraId="73E15DC8" w14:textId="77777777" w:rsidTr="00D15BE1">
        <w:trPr>
          <w:trHeight w:val="652"/>
        </w:trPr>
        <w:tc>
          <w:tcPr>
            <w:tcW w:w="2382" w:type="dxa"/>
            <w:hideMark/>
          </w:tcPr>
          <w:p w14:paraId="53D93796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Efficiency</w:t>
            </w:r>
          </w:p>
        </w:tc>
        <w:tc>
          <w:tcPr>
            <w:tcW w:w="6649" w:type="dxa"/>
            <w:hideMark/>
          </w:tcPr>
          <w:p w14:paraId="4F365ED8" w14:textId="77777777" w:rsidR="00AE4942" w:rsidRPr="00240541" w:rsidRDefault="00AE4942">
            <w:pPr>
              <w:spacing w:after="0" w:line="278" w:lineRule="auto"/>
            </w:pPr>
            <w:r w:rsidRPr="00240541">
              <w:t>I optimized DOM updates, only updating elements that changed to maintain performance as the task list grows.</w:t>
            </w:r>
          </w:p>
        </w:tc>
      </w:tr>
      <w:tr w:rsidR="00AE4942" w:rsidRPr="00240541" w14:paraId="034B7999" w14:textId="77777777" w:rsidTr="00D15BE1">
        <w:trPr>
          <w:trHeight w:val="644"/>
        </w:trPr>
        <w:tc>
          <w:tcPr>
            <w:tcW w:w="2382" w:type="dxa"/>
            <w:hideMark/>
          </w:tcPr>
          <w:p w14:paraId="27D7AF47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Accessibility</w:t>
            </w:r>
          </w:p>
        </w:tc>
        <w:tc>
          <w:tcPr>
            <w:tcW w:w="6649" w:type="dxa"/>
            <w:hideMark/>
          </w:tcPr>
          <w:p w14:paraId="186C06BF" w14:textId="77777777" w:rsidR="00AE4942" w:rsidRPr="00240541" w:rsidRDefault="00AE4942">
            <w:pPr>
              <w:spacing w:after="0" w:line="278" w:lineRule="auto"/>
            </w:pPr>
            <w:r w:rsidRPr="00240541">
              <w:t>The app is keyboard-accessible, with labels and visual contrast to improve readability for all users.</w:t>
            </w:r>
          </w:p>
        </w:tc>
      </w:tr>
      <w:tr w:rsidR="00AE4942" w:rsidRPr="00240541" w14:paraId="35901B3F" w14:textId="77777777" w:rsidTr="00D15BE1">
        <w:trPr>
          <w:trHeight w:val="652"/>
        </w:trPr>
        <w:tc>
          <w:tcPr>
            <w:tcW w:w="2382" w:type="dxa"/>
            <w:hideMark/>
          </w:tcPr>
          <w:p w14:paraId="01849C81" w14:textId="77777777" w:rsidR="00AE4942" w:rsidRPr="00240541" w:rsidRDefault="00AE4942">
            <w:pPr>
              <w:spacing w:after="0" w:line="278" w:lineRule="auto"/>
            </w:pPr>
            <w:r w:rsidRPr="00240541">
              <w:rPr>
                <w:b/>
                <w:bCs/>
              </w:rPr>
              <w:t>Innovation</w:t>
            </w:r>
          </w:p>
        </w:tc>
        <w:tc>
          <w:tcPr>
            <w:tcW w:w="6649" w:type="dxa"/>
            <w:hideMark/>
          </w:tcPr>
          <w:p w14:paraId="5774C400" w14:textId="77777777" w:rsidR="00AE4942" w:rsidRPr="00240541" w:rsidRDefault="00AE4942">
            <w:pPr>
              <w:spacing w:after="0" w:line="278" w:lineRule="auto"/>
            </w:pPr>
            <w:r w:rsidRPr="00240541">
              <w:t>While traditional, I added features like filtering, which enhances the classic to-do list by allowing users to organize and view tasks easily.</w:t>
            </w:r>
          </w:p>
        </w:tc>
      </w:tr>
    </w:tbl>
    <w:p w14:paraId="2A5A130E" w14:textId="77777777" w:rsidR="00AE4942" w:rsidRDefault="00AE4942" w:rsidP="00AE4942">
      <w:pPr>
        <w:spacing w:after="0" w:line="278" w:lineRule="auto"/>
        <w:rPr>
          <w:b/>
          <w:bCs/>
        </w:rPr>
      </w:pPr>
    </w:p>
    <w:p w14:paraId="74721228" w14:textId="24820081" w:rsidR="00AE4942" w:rsidRDefault="00AE4942" w:rsidP="00AE4942">
      <w:pPr>
        <w:pStyle w:val="Heading1"/>
      </w:pPr>
      <w:bookmarkStart w:id="4" w:name="_Toc180939580"/>
      <w:r w:rsidRPr="00240541">
        <w:t>Challenges and Learnings</w:t>
      </w:r>
      <w:bookmarkEnd w:id="4"/>
    </w:p>
    <w:p w14:paraId="13EB7A8D" w14:textId="77777777" w:rsidR="00AE4942" w:rsidRPr="00240541" w:rsidRDefault="00AE4942" w:rsidP="00AE4942">
      <w:pPr>
        <w:spacing w:after="0" w:line="278" w:lineRule="auto"/>
        <w:rPr>
          <w:b/>
          <w:bCs/>
        </w:rPr>
      </w:pPr>
    </w:p>
    <w:p w14:paraId="572F734E" w14:textId="77777777" w:rsidR="00AE4942" w:rsidRPr="00240541" w:rsidRDefault="00AE4942" w:rsidP="00AE4942">
      <w:pPr>
        <w:numPr>
          <w:ilvl w:val="0"/>
          <w:numId w:val="17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lastRenderedPageBreak/>
        <w:t>DOM Manipulation</w:t>
      </w:r>
      <w:r w:rsidRPr="00240541">
        <w:rPr>
          <w:lang w:val="en-US"/>
        </w:rPr>
        <w:t>: Learned how to efficiently update and handle large lists without slowing down the app.</w:t>
      </w:r>
    </w:p>
    <w:p w14:paraId="52674B08" w14:textId="77777777" w:rsidR="00AE4942" w:rsidRPr="00240541" w:rsidRDefault="00AE4942" w:rsidP="00AE4942">
      <w:pPr>
        <w:numPr>
          <w:ilvl w:val="0"/>
          <w:numId w:val="17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Error Handling</w:t>
      </w:r>
      <w:r w:rsidRPr="00240541">
        <w:rPr>
          <w:lang w:val="en-US"/>
        </w:rPr>
        <w:t>: Implemented more robust validation than I initially planned, which really improved the user experience.</w:t>
      </w:r>
    </w:p>
    <w:p w14:paraId="5FB6479F" w14:textId="77777777" w:rsidR="00AE4942" w:rsidRPr="00240541" w:rsidRDefault="00AE4942" w:rsidP="00AE4942">
      <w:pPr>
        <w:numPr>
          <w:ilvl w:val="0"/>
          <w:numId w:val="17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Storage and Persistence</w:t>
      </w:r>
      <w:r w:rsidRPr="00240541">
        <w:rPr>
          <w:lang w:val="en-US"/>
        </w:rPr>
        <w:t>: Practiced using local storage to retain data, which added a lot of value to the app.</w:t>
      </w:r>
    </w:p>
    <w:p w14:paraId="6EE6972B" w14:textId="77777777" w:rsidR="00AE4942" w:rsidRDefault="00AE4942" w:rsidP="00AE4942">
      <w:pPr>
        <w:numPr>
          <w:ilvl w:val="0"/>
          <w:numId w:val="17"/>
        </w:numPr>
        <w:spacing w:after="0" w:line="278" w:lineRule="auto"/>
        <w:rPr>
          <w:lang w:val="en-US"/>
        </w:rPr>
      </w:pPr>
      <w:r w:rsidRPr="00240541">
        <w:rPr>
          <w:b/>
          <w:bCs/>
          <w:lang w:val="en-US"/>
        </w:rPr>
        <w:t>Responsive Design</w:t>
      </w:r>
      <w:r w:rsidRPr="00240541">
        <w:rPr>
          <w:lang w:val="en-US"/>
        </w:rPr>
        <w:t>: Gained experience with media queries to ensure the app is usable across various devices.</w:t>
      </w:r>
    </w:p>
    <w:p w14:paraId="514BE922" w14:textId="77777777" w:rsidR="00AE4942" w:rsidRDefault="00AE4942" w:rsidP="00AE4942">
      <w:pPr>
        <w:spacing w:after="0" w:line="278" w:lineRule="auto"/>
        <w:ind w:left="720"/>
        <w:rPr>
          <w:lang w:val="en-US"/>
        </w:rPr>
      </w:pPr>
    </w:p>
    <w:p w14:paraId="22137451" w14:textId="77777777" w:rsidR="00AE4942" w:rsidRDefault="00AE4942" w:rsidP="00AE4942">
      <w:pPr>
        <w:spacing w:after="0" w:line="278" w:lineRule="auto"/>
        <w:ind w:left="720"/>
        <w:rPr>
          <w:lang w:val="en-US"/>
        </w:rPr>
      </w:pPr>
    </w:p>
    <w:p w14:paraId="4D78BADD" w14:textId="77777777" w:rsidR="00AE4942" w:rsidRDefault="00AE4942" w:rsidP="00AE4942">
      <w:pPr>
        <w:spacing w:after="0" w:line="278" w:lineRule="auto"/>
        <w:ind w:left="720"/>
        <w:rPr>
          <w:lang w:val="en-US"/>
        </w:rPr>
      </w:pPr>
    </w:p>
    <w:p w14:paraId="0B00E4A9" w14:textId="77777777" w:rsidR="00AE4942" w:rsidRPr="00240541" w:rsidRDefault="00AE4942" w:rsidP="00AE4942">
      <w:pPr>
        <w:spacing w:after="0" w:line="278" w:lineRule="auto"/>
        <w:ind w:left="720"/>
        <w:rPr>
          <w:lang w:val="en-US"/>
        </w:rPr>
      </w:pPr>
    </w:p>
    <w:p w14:paraId="1F4248DB" w14:textId="77777777" w:rsidR="00AE4942" w:rsidRDefault="00AE4942" w:rsidP="00AE4942">
      <w:pPr>
        <w:pStyle w:val="Heading1"/>
        <w:rPr>
          <w:lang w:val="en-US"/>
        </w:rPr>
      </w:pPr>
      <w:bookmarkStart w:id="5" w:name="_Toc180939581"/>
      <w:r w:rsidRPr="00240541">
        <w:rPr>
          <w:lang w:val="en-US"/>
        </w:rPr>
        <w:t>Final Self-Grade</w:t>
      </w:r>
      <w:bookmarkEnd w:id="5"/>
    </w:p>
    <w:p w14:paraId="50F6068B" w14:textId="77777777" w:rsidR="00AE4942" w:rsidRPr="00240541" w:rsidRDefault="00AE4942" w:rsidP="00AE4942">
      <w:pPr>
        <w:spacing w:after="0" w:line="278" w:lineRule="auto"/>
        <w:rPr>
          <w:b/>
          <w:bCs/>
          <w:lang w:val="en-US"/>
        </w:rPr>
      </w:pPr>
    </w:p>
    <w:p w14:paraId="4D0074C2" w14:textId="5D79CFB0" w:rsidR="00C9492A" w:rsidRDefault="00AE4942" w:rsidP="00C9492A">
      <w:pPr>
        <w:spacing w:after="0"/>
        <w:ind w:left="432"/>
        <w:rPr>
          <w:lang w:val="en-US"/>
        </w:rPr>
      </w:pPr>
      <w:r w:rsidRPr="00AE4942">
        <w:rPr>
          <w:lang w:val="en-US"/>
        </w:rPr>
        <w:t xml:space="preserve">Based on the project requirements, I believe my project falls into the </w:t>
      </w:r>
      <w:r w:rsidRPr="00C9492A">
        <w:rPr>
          <w:b/>
          <w:bCs/>
          <w:color w:val="00B0F0"/>
          <w:lang w:val="en-US"/>
        </w:rPr>
        <w:t xml:space="preserve">Very Good to Excellent </w:t>
      </w:r>
      <w:proofErr w:type="gramStart"/>
      <w:r w:rsidRPr="00C9492A">
        <w:rPr>
          <w:b/>
          <w:bCs/>
          <w:color w:val="00B0F0"/>
          <w:lang w:val="en-US"/>
        </w:rPr>
        <w:t>range</w:t>
      </w:r>
      <w:r w:rsidRPr="00C9492A">
        <w:rPr>
          <w:color w:val="00B0F0"/>
          <w:lang w:val="en-US"/>
        </w:rPr>
        <w:t xml:space="preserve"> </w:t>
      </w:r>
      <w:r w:rsidR="00C9492A">
        <w:rPr>
          <w:color w:val="00B0F0"/>
          <w:lang w:val="en-US"/>
        </w:rPr>
        <w:t>.</w:t>
      </w:r>
      <w:proofErr w:type="gramEnd"/>
    </w:p>
    <w:p w14:paraId="6F797913" w14:textId="07EAD5A8" w:rsidR="00AE4942" w:rsidRPr="00AE4942" w:rsidRDefault="00AE4942" w:rsidP="00C9492A">
      <w:pPr>
        <w:spacing w:after="0"/>
        <w:ind w:left="432"/>
        <w:rPr>
          <w:lang w:val="en-US"/>
        </w:rPr>
      </w:pPr>
      <w:r w:rsidRPr="00AE4942">
        <w:rPr>
          <w:lang w:val="en-US"/>
        </w:rPr>
        <w:t>The To-Do List Manager meets all essential requirements and incorporates dynamic, user-focused features, demonstrating a comprehensive understanding of JavaScript and DOM manipulation.</w:t>
      </w:r>
    </w:p>
    <w:p w14:paraId="4589F5E2" w14:textId="77777777" w:rsidR="00AE4942" w:rsidRPr="00AE4942" w:rsidRDefault="00AE4942" w:rsidP="00AE4942">
      <w:pPr>
        <w:spacing w:after="0"/>
        <w:rPr>
          <w:lang w:val="en-US"/>
        </w:rPr>
      </w:pPr>
    </w:p>
    <w:p w14:paraId="58AABCE9" w14:textId="77777777" w:rsidR="00AE4942" w:rsidRPr="00240541" w:rsidRDefault="00AE4942" w:rsidP="00AE4942">
      <w:pPr>
        <w:spacing w:after="0" w:line="278" w:lineRule="auto"/>
        <w:rPr>
          <w:lang w:val="en-US"/>
        </w:rPr>
      </w:pPr>
    </w:p>
    <w:p w14:paraId="291E205F" w14:textId="77777777" w:rsidR="00AE4942" w:rsidRPr="00240541" w:rsidRDefault="00AE4942" w:rsidP="00AE4942">
      <w:pPr>
        <w:pStyle w:val="Heading1"/>
        <w:rPr>
          <w:lang w:val="en-US"/>
        </w:rPr>
      </w:pPr>
      <w:bookmarkStart w:id="6" w:name="_Toc180939582"/>
      <w:r w:rsidRPr="00240541">
        <w:rPr>
          <w:lang w:val="en-US"/>
        </w:rPr>
        <w:t>Deployment</w:t>
      </w:r>
      <w:bookmarkEnd w:id="6"/>
      <w:r w:rsidRPr="00AE4942">
        <w:rPr>
          <w:lang w:val="en-US"/>
        </w:rPr>
        <w:br/>
      </w:r>
    </w:p>
    <w:p w14:paraId="03CC9B4E" w14:textId="656058E9" w:rsidR="00AE4942" w:rsidRPr="00AE4942" w:rsidRDefault="00C9492A" w:rsidP="00AE4942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AE4942" w:rsidRPr="00240541">
        <w:rPr>
          <w:lang w:val="en-US"/>
        </w:rPr>
        <w:t>The app is live and hosted on Netlify: </w:t>
      </w:r>
      <w:hyperlink r:id="rId11" w:history="1">
        <w:r w:rsidR="00AE4942" w:rsidRPr="00240541">
          <w:rPr>
            <w:rStyle w:val="Hyperlink"/>
            <w:lang w:val="en-US"/>
          </w:rPr>
          <w:t>Project 1 - Task Management App</w:t>
        </w:r>
      </w:hyperlink>
    </w:p>
    <w:p w14:paraId="5B6EBB0D" w14:textId="77777777" w:rsidR="00AE4942" w:rsidRPr="00240541" w:rsidRDefault="00AE4942" w:rsidP="00AE4942">
      <w:pPr>
        <w:spacing w:after="0" w:line="278" w:lineRule="auto"/>
        <w:rPr>
          <w:lang w:val="en-US"/>
        </w:rPr>
      </w:pPr>
    </w:p>
    <w:p w14:paraId="420AD902" w14:textId="77777777" w:rsidR="00AE4942" w:rsidRPr="00240541" w:rsidRDefault="00AE4942" w:rsidP="00AE4942">
      <w:pPr>
        <w:pStyle w:val="Heading1"/>
      </w:pPr>
      <w:bookmarkStart w:id="7" w:name="_Toc180939583"/>
      <w:r w:rsidRPr="00240541">
        <w:t>Project Details</w:t>
      </w:r>
      <w:bookmarkEnd w:id="7"/>
    </w:p>
    <w:p w14:paraId="35340229" w14:textId="77777777" w:rsidR="00AE4942" w:rsidRPr="00240541" w:rsidRDefault="00AE4942" w:rsidP="00AE4942">
      <w:pPr>
        <w:numPr>
          <w:ilvl w:val="0"/>
          <w:numId w:val="18"/>
        </w:numPr>
        <w:spacing w:after="0" w:line="278" w:lineRule="auto"/>
      </w:pPr>
      <w:r w:rsidRPr="00240541">
        <w:rPr>
          <w:b/>
          <w:bCs/>
        </w:rPr>
        <w:t>Project Name</w:t>
      </w:r>
      <w:r w:rsidRPr="00240541">
        <w:t>: Project 1-Todoist</w:t>
      </w:r>
    </w:p>
    <w:p w14:paraId="2743AFF8" w14:textId="6A2906A6" w:rsidR="00AE4942" w:rsidRPr="00240541" w:rsidRDefault="00AE4942" w:rsidP="00AE4942">
      <w:pPr>
        <w:numPr>
          <w:ilvl w:val="0"/>
          <w:numId w:val="18"/>
        </w:numPr>
        <w:spacing w:after="0" w:line="278" w:lineRule="auto"/>
      </w:pPr>
      <w:r w:rsidRPr="00240541">
        <w:rPr>
          <w:b/>
          <w:bCs/>
        </w:rPr>
        <w:t>Developer</w:t>
      </w:r>
      <w:r w:rsidRPr="00240541">
        <w:t>: </w:t>
      </w:r>
      <w:hyperlink r:id="rId12" w:history="1">
        <w:r w:rsidRPr="00240541">
          <w:rPr>
            <w:rStyle w:val="Hyperlink"/>
          </w:rPr>
          <w:t xml:space="preserve">Muhudin </w:t>
        </w:r>
        <w:r>
          <w:rPr>
            <w:rStyle w:val="Hyperlink"/>
          </w:rPr>
          <w:t xml:space="preserve"> Mahamud </w:t>
        </w:r>
        <w:r w:rsidRPr="00240541">
          <w:rPr>
            <w:rStyle w:val="Hyperlink"/>
          </w:rPr>
          <w:t>Alasow</w:t>
        </w:r>
      </w:hyperlink>
    </w:p>
    <w:p w14:paraId="6AC28519" w14:textId="77777777" w:rsidR="00AE4942" w:rsidRPr="00240541" w:rsidRDefault="00AE4942" w:rsidP="00AE4942">
      <w:pPr>
        <w:numPr>
          <w:ilvl w:val="0"/>
          <w:numId w:val="18"/>
        </w:numPr>
        <w:spacing w:after="0" w:line="278" w:lineRule="auto"/>
      </w:pPr>
      <w:r w:rsidRPr="00240541">
        <w:rPr>
          <w:b/>
          <w:bCs/>
        </w:rPr>
        <w:t>GitHub Repository</w:t>
      </w:r>
      <w:r w:rsidRPr="00240541">
        <w:t>: </w:t>
      </w:r>
      <w:hyperlink r:id="rId13" w:history="1">
        <w:r w:rsidRPr="00240541">
          <w:rPr>
            <w:rStyle w:val="Hyperlink"/>
          </w:rPr>
          <w:t>Muhudin Alasow</w:t>
        </w:r>
      </w:hyperlink>
    </w:p>
    <w:p w14:paraId="13E60F8D" w14:textId="06F78063" w:rsidR="00AE4942" w:rsidRDefault="00AE4942" w:rsidP="00AE4942">
      <w:pPr>
        <w:numPr>
          <w:ilvl w:val="0"/>
          <w:numId w:val="18"/>
        </w:numPr>
        <w:spacing w:after="0" w:line="278" w:lineRule="auto"/>
      </w:pPr>
      <w:proofErr w:type="spellStart"/>
      <w:r w:rsidRPr="00240541">
        <w:rPr>
          <w:b/>
          <w:bCs/>
        </w:rPr>
        <w:t>Completion</w:t>
      </w:r>
      <w:proofErr w:type="spellEnd"/>
      <w:r w:rsidRPr="00240541">
        <w:rPr>
          <w:b/>
          <w:bCs/>
        </w:rPr>
        <w:t xml:space="preserve"> </w:t>
      </w:r>
      <w:proofErr w:type="spellStart"/>
      <w:r w:rsidRPr="00240541">
        <w:rPr>
          <w:b/>
          <w:bCs/>
        </w:rPr>
        <w:t>Date</w:t>
      </w:r>
      <w:proofErr w:type="spellEnd"/>
      <w:r w:rsidRPr="00240541">
        <w:t>: October 2</w:t>
      </w:r>
      <w:r w:rsidR="00B17409">
        <w:t>7</w:t>
      </w:r>
      <w:r w:rsidRPr="00240541">
        <w:t>, 2024</w:t>
      </w:r>
    </w:p>
    <w:p w14:paraId="7BEF5602" w14:textId="77777777" w:rsidR="00AE4942" w:rsidRDefault="00AE4942" w:rsidP="00AE4942">
      <w:pPr>
        <w:spacing w:after="0"/>
      </w:pPr>
    </w:p>
    <w:p w14:paraId="27C37700" w14:textId="77777777" w:rsidR="00AE4942" w:rsidRPr="00240541" w:rsidRDefault="00AE4942" w:rsidP="00AE4942">
      <w:pPr>
        <w:spacing w:after="0" w:line="278" w:lineRule="auto"/>
      </w:pPr>
    </w:p>
    <w:p w14:paraId="10B9009D" w14:textId="77777777" w:rsidR="00AE4942" w:rsidRPr="00240541" w:rsidRDefault="00AE4942" w:rsidP="00AE4942">
      <w:pPr>
        <w:spacing w:after="0" w:line="278" w:lineRule="auto"/>
      </w:pPr>
      <w:r w:rsidRPr="00240541">
        <w:pict w14:anchorId="3FAE1108">
          <v:rect id="_x0000_i1025" style="width:0;height:3pt" o:hralign="center" o:hrstd="t" o:hrnoshade="t" o:hr="t" fillcolor="#f0f6fc" stroked="f"/>
        </w:pict>
      </w:r>
    </w:p>
    <w:p w14:paraId="245930B3" w14:textId="77777777" w:rsidR="00AE4942" w:rsidRPr="00240541" w:rsidRDefault="00AE4942" w:rsidP="00AE4942">
      <w:pPr>
        <w:pStyle w:val="Heading1"/>
        <w:rPr>
          <w:lang w:val="en-US"/>
        </w:rPr>
      </w:pPr>
      <w:bookmarkStart w:id="8" w:name="_Toc180939584"/>
      <w:r w:rsidRPr="00240541">
        <w:rPr>
          <w:lang w:val="en-US"/>
        </w:rPr>
        <w:t>Final Notes</w:t>
      </w:r>
      <w:bookmarkEnd w:id="8"/>
    </w:p>
    <w:p w14:paraId="0CADF635" w14:textId="77777777" w:rsidR="00AE4942" w:rsidRPr="00240541" w:rsidRDefault="00AE4942" w:rsidP="00C9492A">
      <w:pPr>
        <w:spacing w:after="0" w:line="278" w:lineRule="auto"/>
        <w:ind w:left="432"/>
        <w:rPr>
          <w:lang w:val="en-US"/>
        </w:rPr>
      </w:pPr>
      <w:r w:rsidRPr="00240541">
        <w:rPr>
          <w:lang w:val="en-US"/>
        </w:rPr>
        <w:t>This project was a great hands-on experience in creating a full JavaScript application. It reinforced the importance of </w:t>
      </w:r>
      <w:r w:rsidRPr="00240541">
        <w:rPr>
          <w:b/>
          <w:bCs/>
          <w:lang w:val="en-US"/>
        </w:rPr>
        <w:t>data persistence</w:t>
      </w:r>
      <w:r w:rsidRPr="00240541">
        <w:rPr>
          <w:lang w:val="en-US"/>
        </w:rPr>
        <w:t>, </w:t>
      </w:r>
      <w:r w:rsidRPr="00240541">
        <w:rPr>
          <w:b/>
          <w:bCs/>
          <w:lang w:val="en-US"/>
        </w:rPr>
        <w:t>user interface design</w:t>
      </w:r>
      <w:r w:rsidRPr="00240541">
        <w:rPr>
          <w:lang w:val="en-US"/>
        </w:rPr>
        <w:t>, and </w:t>
      </w:r>
      <w:r w:rsidRPr="00240541">
        <w:rPr>
          <w:b/>
          <w:bCs/>
          <w:lang w:val="en-US"/>
        </w:rPr>
        <w:t>input validation</w:t>
      </w:r>
      <w:r w:rsidRPr="00240541">
        <w:rPr>
          <w:lang w:val="en-US"/>
        </w:rPr>
        <w:t>. I’m excited to continue building on these skills in future projects!</w:t>
      </w:r>
    </w:p>
    <w:p w14:paraId="08CB050E" w14:textId="77777777" w:rsidR="00AE4942" w:rsidRPr="00AE4942" w:rsidRDefault="00AE4942" w:rsidP="00C9492A">
      <w:pPr>
        <w:spacing w:after="0"/>
        <w:ind w:left="432"/>
        <w:rPr>
          <w:lang w:val="en-US"/>
        </w:rPr>
      </w:pPr>
    </w:p>
    <w:p w14:paraId="5C79974B" w14:textId="77777777" w:rsidR="00AE4942" w:rsidRPr="00AE4942" w:rsidRDefault="00AE4942" w:rsidP="00AE4942">
      <w:pPr>
        <w:rPr>
          <w:lang w:val="en-US"/>
        </w:rPr>
      </w:pPr>
    </w:p>
    <w:sectPr w:rsidR="00AE4942" w:rsidRPr="00AE4942" w:rsidSect="00841172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632DC" w14:textId="77777777" w:rsidR="008C14B2" w:rsidRDefault="008C14B2" w:rsidP="002C3FB0">
      <w:r>
        <w:separator/>
      </w:r>
    </w:p>
  </w:endnote>
  <w:endnote w:type="continuationSeparator" w:id="0">
    <w:p w14:paraId="50B224C3" w14:textId="77777777" w:rsidR="008C14B2" w:rsidRDefault="008C14B2" w:rsidP="002C3FB0">
      <w:r>
        <w:continuationSeparator/>
      </w:r>
    </w:p>
  </w:endnote>
  <w:endnote w:type="continuationNotice" w:id="1">
    <w:p w14:paraId="76793CC4" w14:textId="77777777" w:rsidR="008C14B2" w:rsidRDefault="008C14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88AC4" w14:textId="77777777" w:rsidR="008C14B2" w:rsidRDefault="008C14B2" w:rsidP="002C3FB0">
      <w:r>
        <w:separator/>
      </w:r>
    </w:p>
  </w:footnote>
  <w:footnote w:type="continuationSeparator" w:id="0">
    <w:p w14:paraId="7F7A4762" w14:textId="77777777" w:rsidR="008C14B2" w:rsidRDefault="008C14B2" w:rsidP="002C3FB0">
      <w:r>
        <w:continuationSeparator/>
      </w:r>
    </w:p>
  </w:footnote>
  <w:footnote w:type="continuationNotice" w:id="1">
    <w:p w14:paraId="67955783" w14:textId="77777777" w:rsidR="008C14B2" w:rsidRDefault="008C14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7057E" w14:textId="1AF8DD4B" w:rsidR="00CB52AF" w:rsidRPr="00AE4942" w:rsidRDefault="00AE4942" w:rsidP="00CB52AF">
    <w:pPr>
      <w:pStyle w:val="Ytunnisteentyyli"/>
      <w:rPr>
        <w:lang w:val="en-US"/>
      </w:rPr>
    </w:pPr>
    <w:proofErr w:type="spellStart"/>
    <w:r w:rsidRPr="00AE4942">
      <w:rPr>
        <w:lang w:val="en-US"/>
      </w:rPr>
      <w:t>Muhudin</w:t>
    </w:r>
    <w:proofErr w:type="spellEnd"/>
    <w:r w:rsidRPr="00AE4942">
      <w:rPr>
        <w:lang w:val="en-US"/>
      </w:rPr>
      <w:t xml:space="preserve"> Mahamud </w:t>
    </w:r>
    <w:proofErr w:type="spellStart"/>
    <w:r w:rsidRPr="00AE4942">
      <w:rPr>
        <w:lang w:val="en-US"/>
      </w:rPr>
      <w:t>Alasow</w:t>
    </w:r>
    <w:proofErr w:type="spellEnd"/>
    <w:r w:rsidR="00CB52AF" w:rsidRPr="00AE4942">
      <w:rPr>
        <w:lang w:val="en-US"/>
      </w:rPr>
      <w:tab/>
    </w:r>
    <w:r w:rsidR="00CB52AF" w:rsidRPr="00AE4942">
      <w:rPr>
        <w:lang w:val="en-US"/>
      </w:rPr>
      <w:tab/>
    </w:r>
    <w:r w:rsidRPr="00AE4942">
      <w:rPr>
        <w:b/>
        <w:bCs/>
        <w:lang w:val="en-US"/>
      </w:rPr>
      <w:t xml:space="preserve">                      </w:t>
    </w:r>
    <w:r w:rsidR="00CD083B" w:rsidRPr="00AE4942">
      <w:rPr>
        <w:b/>
        <w:bCs/>
        <w:lang w:val="en-US"/>
      </w:rPr>
      <w:t>Proje</w:t>
    </w:r>
    <w:r w:rsidRPr="00AE4942">
      <w:rPr>
        <w:b/>
        <w:bCs/>
        <w:lang w:val="en-US"/>
      </w:rPr>
      <w:t>ct1 -To-Do</w:t>
    </w:r>
    <w:r w:rsidR="00CB52AF" w:rsidRPr="00AE4942">
      <w:rPr>
        <w:lang w:val="en-US"/>
      </w:rPr>
      <w:tab/>
    </w:r>
    <w:r w:rsidR="00CB52AF" w:rsidRPr="00AE4942">
      <w:rPr>
        <w:lang w:val="en-US"/>
      </w:rPr>
      <w:tab/>
    </w:r>
    <w:r w:rsidR="00CB52AF" w:rsidRPr="00CB52AF">
      <w:rPr>
        <w:bCs/>
      </w:rPr>
      <w:fldChar w:fldCharType="begin"/>
    </w:r>
    <w:r w:rsidR="00CB52AF" w:rsidRPr="00AE4942">
      <w:rPr>
        <w:bCs/>
        <w:lang w:val="en-US"/>
      </w:rPr>
      <w:instrText>PAGE  \* Arabic  \* MERGEFORMAT</w:instrText>
    </w:r>
    <w:r w:rsidR="00CB52AF" w:rsidRPr="00CB52AF">
      <w:rPr>
        <w:bCs/>
      </w:rPr>
      <w:fldChar w:fldCharType="separate"/>
    </w:r>
    <w:r w:rsidR="001159A9" w:rsidRPr="00AE4942">
      <w:rPr>
        <w:bCs/>
        <w:noProof/>
        <w:lang w:val="en-US"/>
      </w:rPr>
      <w:t>10</w:t>
    </w:r>
    <w:r w:rsidR="00CB52AF" w:rsidRPr="00CB52AF">
      <w:rPr>
        <w:bCs/>
      </w:rPr>
      <w:fldChar w:fldCharType="end"/>
    </w:r>
    <w:r w:rsidR="00CB52AF" w:rsidRPr="00AE4942">
      <w:rPr>
        <w:bCs/>
        <w:lang w:val="en-US"/>
      </w:rPr>
      <w:t xml:space="preserve"> (</w:t>
    </w:r>
    <w:r w:rsidR="00CB52AF" w:rsidRPr="00CB52AF">
      <w:rPr>
        <w:bCs/>
      </w:rPr>
      <w:fldChar w:fldCharType="begin"/>
    </w:r>
    <w:r w:rsidR="00CB52AF" w:rsidRPr="00AE4942">
      <w:rPr>
        <w:bCs/>
        <w:lang w:val="en-US"/>
      </w:rPr>
      <w:instrText>NUMPAGES  \* Arabic  \* MERGEFORMAT</w:instrText>
    </w:r>
    <w:r w:rsidR="00CB52AF" w:rsidRPr="00CB52AF">
      <w:rPr>
        <w:bCs/>
      </w:rPr>
      <w:fldChar w:fldCharType="separate"/>
    </w:r>
    <w:r w:rsidR="001159A9" w:rsidRPr="00AE4942">
      <w:rPr>
        <w:bCs/>
        <w:noProof/>
        <w:lang w:val="en-US"/>
      </w:rPr>
      <w:t>10</w:t>
    </w:r>
    <w:r w:rsidR="00CB52AF" w:rsidRPr="00CB52AF">
      <w:rPr>
        <w:bCs/>
      </w:rPr>
      <w:fldChar w:fldCharType="end"/>
    </w:r>
    <w:r w:rsidR="00CB52AF" w:rsidRPr="00AE4942">
      <w:rPr>
        <w:bCs/>
        <w:lang w:val="en-US"/>
      </w:rPr>
      <w:t>)</w:t>
    </w:r>
    <w:r>
      <w:rPr>
        <w:bCs/>
        <w:lang w:val="en-US"/>
      </w:rPr>
      <w:br/>
    </w:r>
  </w:p>
  <w:p w14:paraId="508F29FE" w14:textId="70F180CC" w:rsidR="00AE4942" w:rsidRPr="00AE4942" w:rsidRDefault="00AE4942" w:rsidP="00AE4942">
    <w:pPr>
      <w:pStyle w:val="Ytunnisteentyyli"/>
      <w:ind w:left="576"/>
      <w:rPr>
        <w:b/>
        <w:bCs/>
        <w:lang w:val="en-FI"/>
      </w:rPr>
    </w:pPr>
    <w:r>
      <w:rPr>
        <w:lang w:val="en-US"/>
      </w:rPr>
      <w:tab/>
    </w:r>
    <w:r>
      <w:rPr>
        <w:lang w:val="en-US"/>
      </w:rPr>
      <w:tab/>
    </w:r>
    <w:r w:rsidR="004415DD" w:rsidRPr="00AE4942">
      <w:rPr>
        <w:lang w:val="en-US"/>
      </w:rPr>
      <w:tab/>
    </w:r>
    <w:r w:rsidR="00104AA0">
      <w:rPr>
        <w:lang w:val="en-US"/>
      </w:rPr>
      <w:t xml:space="preserve">              </w:t>
    </w:r>
    <w:r w:rsidRPr="00AE4942">
      <w:rPr>
        <w:b/>
        <w:bCs/>
        <w:lang w:val="en-FI"/>
      </w:rPr>
      <w:t>Dynamic Web Applications with JavaScript</w:t>
    </w:r>
    <w:r>
      <w:rPr>
        <w:b/>
        <w:bCs/>
        <w:lang w:val="en-FI"/>
      </w:rPr>
      <w:t>/</w:t>
    </w:r>
    <w:r w:rsidRPr="00AE4942">
      <w:rPr>
        <w:b/>
        <w:bCs/>
        <w:lang w:val="en-FI"/>
      </w:rPr>
      <w:t>Jukka Malinen</w:t>
    </w:r>
  </w:p>
  <w:p w14:paraId="2935D5E4" w14:textId="1F4AE140" w:rsidR="00AE4942" w:rsidRPr="00AE4942" w:rsidRDefault="00AE4942" w:rsidP="00AE4942">
    <w:pPr>
      <w:pStyle w:val="Ytunnisteentyyli"/>
      <w:rPr>
        <w:b/>
        <w:bCs/>
        <w:lang w:val="en-FI"/>
      </w:rPr>
    </w:pPr>
  </w:p>
  <w:p w14:paraId="0C4A9BE7" w14:textId="4100D602" w:rsidR="00CB52AF" w:rsidRPr="00AE4942" w:rsidRDefault="00CB52AF" w:rsidP="00617941">
    <w:pPr>
      <w:pStyle w:val="Ytunnisteentyyli"/>
      <w:ind w:left="5216" w:hanging="5216"/>
      <w:rPr>
        <w:lang w:val="en-US"/>
      </w:rPr>
    </w:pPr>
  </w:p>
  <w:p w14:paraId="4882FB31" w14:textId="28B33C04" w:rsidR="004415DD" w:rsidRPr="00AE4942" w:rsidRDefault="004415DD" w:rsidP="00CB52AF">
    <w:pPr>
      <w:pStyle w:val="Ytunnisteentyyli"/>
      <w:rPr>
        <w:lang w:val="en-US"/>
      </w:rPr>
    </w:pPr>
  </w:p>
  <w:p w14:paraId="606F1EB5" w14:textId="421922F9" w:rsidR="00CB52AF" w:rsidRDefault="00CB52AF" w:rsidP="00CB52AF">
    <w:pPr>
      <w:pStyle w:val="Ytunnisteentyyli"/>
    </w:pPr>
    <w:r>
      <w:t>Laurea-ammattikorkeakoulu</w:t>
    </w:r>
    <w:r>
      <w:tab/>
    </w:r>
    <w:r>
      <w:tab/>
    </w:r>
    <w:r>
      <w:tab/>
    </w:r>
    <w:r w:rsidR="00617941">
      <w:t>2</w:t>
    </w:r>
    <w:r w:rsidR="00AE4942">
      <w:t>7</w:t>
    </w:r>
    <w:r w:rsidR="00617941">
      <w:t>.</w:t>
    </w:r>
    <w:r w:rsidR="00AE4942">
      <w:t>1</w:t>
    </w:r>
    <w:r w:rsidR="00104AA0">
      <w:t>0</w:t>
    </w:r>
    <w:r w:rsidR="00617941">
      <w:t>.2024</w:t>
    </w:r>
  </w:p>
  <w:p w14:paraId="21F9F5EC" w14:textId="77777777" w:rsidR="00CB52AF" w:rsidRDefault="00CB52AF" w:rsidP="00CB52AF">
    <w:pPr>
      <w:pStyle w:val="Ytunnisteentyyli"/>
    </w:pPr>
  </w:p>
  <w:p w14:paraId="0D5C355B" w14:textId="77777777" w:rsidR="00CB52AF" w:rsidRDefault="00CB52AF" w:rsidP="00CB52AF">
    <w:pPr>
      <w:pStyle w:val="Ytunnisteentyyli"/>
    </w:pPr>
  </w:p>
  <w:p w14:paraId="257796A3" w14:textId="77777777" w:rsidR="00CB52AF" w:rsidRPr="00DC75B7" w:rsidRDefault="00CB52AF" w:rsidP="00CB52AF">
    <w:pPr>
      <w:pStyle w:val="Y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A5A6"/>
    <w:multiLevelType w:val="hybridMultilevel"/>
    <w:tmpl w:val="3808E4F0"/>
    <w:lvl w:ilvl="0" w:tplc="8C926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0A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62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C4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42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0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43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8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C8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E341"/>
    <w:multiLevelType w:val="hybridMultilevel"/>
    <w:tmpl w:val="1884094A"/>
    <w:lvl w:ilvl="0" w:tplc="CC882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2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E6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B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60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6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04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A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EA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E71A5"/>
    <w:multiLevelType w:val="multilevel"/>
    <w:tmpl w:val="3E3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94195"/>
    <w:multiLevelType w:val="multilevel"/>
    <w:tmpl w:val="155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47CC2457"/>
    <w:multiLevelType w:val="multilevel"/>
    <w:tmpl w:val="91D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1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D574C"/>
    <w:multiLevelType w:val="hybridMultilevel"/>
    <w:tmpl w:val="3A6CCD04"/>
    <w:lvl w:ilvl="0" w:tplc="040B0001">
      <w:start w:val="1"/>
      <w:numFmt w:val="bullet"/>
      <w:lvlText w:val=""/>
      <w:lvlJc w:val="left"/>
      <w:pPr>
        <w:ind w:left="3908" w:hanging="130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61D61280"/>
    <w:multiLevelType w:val="multilevel"/>
    <w:tmpl w:val="EB92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63B16"/>
    <w:multiLevelType w:val="multilevel"/>
    <w:tmpl w:val="F71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34A34"/>
    <w:multiLevelType w:val="multilevel"/>
    <w:tmpl w:val="CA6C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85A4D"/>
    <w:multiLevelType w:val="hybridMultilevel"/>
    <w:tmpl w:val="21844EF0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2089497570">
    <w:abstractNumId w:val="1"/>
  </w:num>
  <w:num w:numId="2" w16cid:durableId="1449355805">
    <w:abstractNumId w:val="0"/>
  </w:num>
  <w:num w:numId="3" w16cid:durableId="1552770587">
    <w:abstractNumId w:val="16"/>
  </w:num>
  <w:num w:numId="4" w16cid:durableId="614754988">
    <w:abstractNumId w:val="2"/>
  </w:num>
  <w:num w:numId="5" w16cid:durableId="1638798324">
    <w:abstractNumId w:val="11"/>
  </w:num>
  <w:num w:numId="6" w16cid:durableId="303390819">
    <w:abstractNumId w:val="6"/>
  </w:num>
  <w:num w:numId="7" w16cid:durableId="1640918200">
    <w:abstractNumId w:val="17"/>
  </w:num>
  <w:num w:numId="8" w16cid:durableId="875045422">
    <w:abstractNumId w:val="9"/>
  </w:num>
  <w:num w:numId="9" w16cid:durableId="1482431386">
    <w:abstractNumId w:val="3"/>
  </w:num>
  <w:num w:numId="10" w16cid:durableId="1172065993">
    <w:abstractNumId w:val="7"/>
  </w:num>
  <w:num w:numId="11" w16cid:durableId="1164516120">
    <w:abstractNumId w:val="10"/>
  </w:num>
  <w:num w:numId="12" w16cid:durableId="1242713779">
    <w:abstractNumId w:val="18"/>
  </w:num>
  <w:num w:numId="13" w16cid:durableId="890120130">
    <w:abstractNumId w:val="12"/>
  </w:num>
  <w:num w:numId="14" w16cid:durableId="713432431">
    <w:abstractNumId w:val="16"/>
  </w:num>
  <w:num w:numId="15" w16cid:durableId="1306810284">
    <w:abstractNumId w:val="13"/>
  </w:num>
  <w:num w:numId="16" w16cid:durableId="1127285489">
    <w:abstractNumId w:val="15"/>
  </w:num>
  <w:num w:numId="17" w16cid:durableId="1731807849">
    <w:abstractNumId w:val="14"/>
  </w:num>
  <w:num w:numId="18" w16cid:durableId="1156606011">
    <w:abstractNumId w:val="8"/>
  </w:num>
  <w:num w:numId="19" w16cid:durableId="237597781">
    <w:abstractNumId w:val="4"/>
  </w:num>
  <w:num w:numId="20" w16cid:durableId="10352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C1"/>
    <w:rsid w:val="00002484"/>
    <w:rsid w:val="000038EB"/>
    <w:rsid w:val="00005D22"/>
    <w:rsid w:val="00013053"/>
    <w:rsid w:val="00015A18"/>
    <w:rsid w:val="00016A4A"/>
    <w:rsid w:val="0002038C"/>
    <w:rsid w:val="00022EE0"/>
    <w:rsid w:val="00027D7F"/>
    <w:rsid w:val="0003026B"/>
    <w:rsid w:val="00032A69"/>
    <w:rsid w:val="0003583C"/>
    <w:rsid w:val="000444C7"/>
    <w:rsid w:val="00046F3F"/>
    <w:rsid w:val="00051780"/>
    <w:rsid w:val="00051F31"/>
    <w:rsid w:val="000532B8"/>
    <w:rsid w:val="000577A8"/>
    <w:rsid w:val="000668ED"/>
    <w:rsid w:val="00067EED"/>
    <w:rsid w:val="00081E8B"/>
    <w:rsid w:val="00086D05"/>
    <w:rsid w:val="00086D87"/>
    <w:rsid w:val="00087EE1"/>
    <w:rsid w:val="000A2429"/>
    <w:rsid w:val="000A2DD6"/>
    <w:rsid w:val="000A394E"/>
    <w:rsid w:val="000B11BB"/>
    <w:rsid w:val="000B380A"/>
    <w:rsid w:val="000C0011"/>
    <w:rsid w:val="000C0F03"/>
    <w:rsid w:val="000C2206"/>
    <w:rsid w:val="000C2F28"/>
    <w:rsid w:val="000C3D76"/>
    <w:rsid w:val="000C56C2"/>
    <w:rsid w:val="000C7D8B"/>
    <w:rsid w:val="000D3BFB"/>
    <w:rsid w:val="000D6DA5"/>
    <w:rsid w:val="000D7926"/>
    <w:rsid w:val="000F141E"/>
    <w:rsid w:val="000F22AF"/>
    <w:rsid w:val="000F5D68"/>
    <w:rsid w:val="00100A82"/>
    <w:rsid w:val="00104AA0"/>
    <w:rsid w:val="00104C61"/>
    <w:rsid w:val="00111D0E"/>
    <w:rsid w:val="001159A9"/>
    <w:rsid w:val="00116846"/>
    <w:rsid w:val="001223CC"/>
    <w:rsid w:val="00122A06"/>
    <w:rsid w:val="001331ED"/>
    <w:rsid w:val="00133975"/>
    <w:rsid w:val="00134B76"/>
    <w:rsid w:val="00136E40"/>
    <w:rsid w:val="00137ED2"/>
    <w:rsid w:val="001445E9"/>
    <w:rsid w:val="00152948"/>
    <w:rsid w:val="00156306"/>
    <w:rsid w:val="00161C50"/>
    <w:rsid w:val="0016591E"/>
    <w:rsid w:val="001667A2"/>
    <w:rsid w:val="00166CE7"/>
    <w:rsid w:val="00175F44"/>
    <w:rsid w:val="00180DB4"/>
    <w:rsid w:val="001840C6"/>
    <w:rsid w:val="00184748"/>
    <w:rsid w:val="00184EDF"/>
    <w:rsid w:val="001862B3"/>
    <w:rsid w:val="00186915"/>
    <w:rsid w:val="00187F6A"/>
    <w:rsid w:val="00193FF3"/>
    <w:rsid w:val="001950E8"/>
    <w:rsid w:val="00196FAD"/>
    <w:rsid w:val="001A49FD"/>
    <w:rsid w:val="001B1392"/>
    <w:rsid w:val="001B13D8"/>
    <w:rsid w:val="001B442C"/>
    <w:rsid w:val="001B5680"/>
    <w:rsid w:val="001B6919"/>
    <w:rsid w:val="001B768B"/>
    <w:rsid w:val="001C0527"/>
    <w:rsid w:val="001C2421"/>
    <w:rsid w:val="001C729E"/>
    <w:rsid w:val="001D05DB"/>
    <w:rsid w:val="001D09C3"/>
    <w:rsid w:val="001D14C6"/>
    <w:rsid w:val="001D1B8D"/>
    <w:rsid w:val="001E3770"/>
    <w:rsid w:val="001E461D"/>
    <w:rsid w:val="001E5F3D"/>
    <w:rsid w:val="001F45B7"/>
    <w:rsid w:val="001F7029"/>
    <w:rsid w:val="00210050"/>
    <w:rsid w:val="002174CC"/>
    <w:rsid w:val="00217E1F"/>
    <w:rsid w:val="002215B3"/>
    <w:rsid w:val="00225257"/>
    <w:rsid w:val="00230828"/>
    <w:rsid w:val="002311B8"/>
    <w:rsid w:val="00231612"/>
    <w:rsid w:val="0024335D"/>
    <w:rsid w:val="00246F04"/>
    <w:rsid w:val="00250163"/>
    <w:rsid w:val="00252F33"/>
    <w:rsid w:val="00257898"/>
    <w:rsid w:val="0026007B"/>
    <w:rsid w:val="002638C4"/>
    <w:rsid w:val="00280C57"/>
    <w:rsid w:val="00281F3A"/>
    <w:rsid w:val="00282C80"/>
    <w:rsid w:val="0028562E"/>
    <w:rsid w:val="00286A5D"/>
    <w:rsid w:val="00291F93"/>
    <w:rsid w:val="00297913"/>
    <w:rsid w:val="002A0046"/>
    <w:rsid w:val="002A2478"/>
    <w:rsid w:val="002A25B2"/>
    <w:rsid w:val="002A34AF"/>
    <w:rsid w:val="002A34B9"/>
    <w:rsid w:val="002A472E"/>
    <w:rsid w:val="002B78B2"/>
    <w:rsid w:val="002C3FB0"/>
    <w:rsid w:val="002C7398"/>
    <w:rsid w:val="002D02C1"/>
    <w:rsid w:val="002D20C4"/>
    <w:rsid w:val="002D2A65"/>
    <w:rsid w:val="002E1817"/>
    <w:rsid w:val="002E2C6F"/>
    <w:rsid w:val="002F086B"/>
    <w:rsid w:val="002F1046"/>
    <w:rsid w:val="002F265B"/>
    <w:rsid w:val="002F48D1"/>
    <w:rsid w:val="002F7283"/>
    <w:rsid w:val="00322929"/>
    <w:rsid w:val="00334211"/>
    <w:rsid w:val="00335B62"/>
    <w:rsid w:val="00337D8C"/>
    <w:rsid w:val="0034083B"/>
    <w:rsid w:val="00341875"/>
    <w:rsid w:val="00346301"/>
    <w:rsid w:val="003559A3"/>
    <w:rsid w:val="00362695"/>
    <w:rsid w:val="003676A0"/>
    <w:rsid w:val="00370C9F"/>
    <w:rsid w:val="00376877"/>
    <w:rsid w:val="00381B63"/>
    <w:rsid w:val="00382E46"/>
    <w:rsid w:val="00383102"/>
    <w:rsid w:val="003832AC"/>
    <w:rsid w:val="00385968"/>
    <w:rsid w:val="00387C71"/>
    <w:rsid w:val="0039354E"/>
    <w:rsid w:val="00394705"/>
    <w:rsid w:val="003A03EA"/>
    <w:rsid w:val="003A58BB"/>
    <w:rsid w:val="003A6813"/>
    <w:rsid w:val="003B0906"/>
    <w:rsid w:val="003B116D"/>
    <w:rsid w:val="003B1E1C"/>
    <w:rsid w:val="003B1FEA"/>
    <w:rsid w:val="003B767C"/>
    <w:rsid w:val="003C2F00"/>
    <w:rsid w:val="003C4374"/>
    <w:rsid w:val="003C730B"/>
    <w:rsid w:val="003D260D"/>
    <w:rsid w:val="003D370E"/>
    <w:rsid w:val="003D5EDA"/>
    <w:rsid w:val="003E2D20"/>
    <w:rsid w:val="003E2E68"/>
    <w:rsid w:val="003E4FB5"/>
    <w:rsid w:val="003F129C"/>
    <w:rsid w:val="003F41AD"/>
    <w:rsid w:val="003F7ABC"/>
    <w:rsid w:val="003F7CF0"/>
    <w:rsid w:val="004027CC"/>
    <w:rsid w:val="00402CF6"/>
    <w:rsid w:val="0041389C"/>
    <w:rsid w:val="00417010"/>
    <w:rsid w:val="004178D5"/>
    <w:rsid w:val="004210C1"/>
    <w:rsid w:val="00423345"/>
    <w:rsid w:val="0042576D"/>
    <w:rsid w:val="00432577"/>
    <w:rsid w:val="00437618"/>
    <w:rsid w:val="004415DD"/>
    <w:rsid w:val="00441C9D"/>
    <w:rsid w:val="00442E03"/>
    <w:rsid w:val="00445D96"/>
    <w:rsid w:val="00453F08"/>
    <w:rsid w:val="004556E7"/>
    <w:rsid w:val="00463A21"/>
    <w:rsid w:val="00471DD4"/>
    <w:rsid w:val="00473786"/>
    <w:rsid w:val="004753BD"/>
    <w:rsid w:val="0048243E"/>
    <w:rsid w:val="0048249C"/>
    <w:rsid w:val="00485A54"/>
    <w:rsid w:val="00485D5B"/>
    <w:rsid w:val="00486DA7"/>
    <w:rsid w:val="004A4822"/>
    <w:rsid w:val="004A667D"/>
    <w:rsid w:val="004A6FF9"/>
    <w:rsid w:val="004B412F"/>
    <w:rsid w:val="004B7950"/>
    <w:rsid w:val="004C2396"/>
    <w:rsid w:val="004C25C8"/>
    <w:rsid w:val="004C39C0"/>
    <w:rsid w:val="004C4081"/>
    <w:rsid w:val="004C55E3"/>
    <w:rsid w:val="004C72FE"/>
    <w:rsid w:val="004D0FF6"/>
    <w:rsid w:val="004D2233"/>
    <w:rsid w:val="004D383E"/>
    <w:rsid w:val="004E0CD3"/>
    <w:rsid w:val="004E7DA2"/>
    <w:rsid w:val="004F4C39"/>
    <w:rsid w:val="004F6364"/>
    <w:rsid w:val="004F6E60"/>
    <w:rsid w:val="00504336"/>
    <w:rsid w:val="005054BE"/>
    <w:rsid w:val="00507ACA"/>
    <w:rsid w:val="00513010"/>
    <w:rsid w:val="00515B19"/>
    <w:rsid w:val="00515B95"/>
    <w:rsid w:val="005170FD"/>
    <w:rsid w:val="005210B7"/>
    <w:rsid w:val="00521BFB"/>
    <w:rsid w:val="00523EE7"/>
    <w:rsid w:val="0053023C"/>
    <w:rsid w:val="00531555"/>
    <w:rsid w:val="005357E8"/>
    <w:rsid w:val="0053627F"/>
    <w:rsid w:val="005363A9"/>
    <w:rsid w:val="00540EFF"/>
    <w:rsid w:val="00542596"/>
    <w:rsid w:val="00544A1B"/>
    <w:rsid w:val="005507B9"/>
    <w:rsid w:val="00560046"/>
    <w:rsid w:val="00566A60"/>
    <w:rsid w:val="00566C6E"/>
    <w:rsid w:val="00566D59"/>
    <w:rsid w:val="00574A5F"/>
    <w:rsid w:val="00575ACA"/>
    <w:rsid w:val="0058400A"/>
    <w:rsid w:val="00590CB5"/>
    <w:rsid w:val="00590E4F"/>
    <w:rsid w:val="00591036"/>
    <w:rsid w:val="00592E1D"/>
    <w:rsid w:val="0059453E"/>
    <w:rsid w:val="00594611"/>
    <w:rsid w:val="0059726D"/>
    <w:rsid w:val="005A0BE5"/>
    <w:rsid w:val="005A0BFC"/>
    <w:rsid w:val="005A3462"/>
    <w:rsid w:val="005A39A8"/>
    <w:rsid w:val="005A4750"/>
    <w:rsid w:val="005B0E0E"/>
    <w:rsid w:val="005B10D0"/>
    <w:rsid w:val="005C305D"/>
    <w:rsid w:val="005C4F8B"/>
    <w:rsid w:val="005D21D7"/>
    <w:rsid w:val="005E1CF1"/>
    <w:rsid w:val="005E29F3"/>
    <w:rsid w:val="005E5AE6"/>
    <w:rsid w:val="005E772F"/>
    <w:rsid w:val="005F1B41"/>
    <w:rsid w:val="005F4C9A"/>
    <w:rsid w:val="00602E12"/>
    <w:rsid w:val="00603AC4"/>
    <w:rsid w:val="0060578E"/>
    <w:rsid w:val="00605C3E"/>
    <w:rsid w:val="0061699E"/>
    <w:rsid w:val="00617941"/>
    <w:rsid w:val="006204F6"/>
    <w:rsid w:val="00622006"/>
    <w:rsid w:val="00625A90"/>
    <w:rsid w:val="00626326"/>
    <w:rsid w:val="006340E2"/>
    <w:rsid w:val="006352EC"/>
    <w:rsid w:val="00642352"/>
    <w:rsid w:val="00645646"/>
    <w:rsid w:val="00645CC2"/>
    <w:rsid w:val="006506AD"/>
    <w:rsid w:val="00653245"/>
    <w:rsid w:val="0066365E"/>
    <w:rsid w:val="006647D4"/>
    <w:rsid w:val="0066504D"/>
    <w:rsid w:val="0068554E"/>
    <w:rsid w:val="006867EA"/>
    <w:rsid w:val="00697AA8"/>
    <w:rsid w:val="006A0F1E"/>
    <w:rsid w:val="006A1F37"/>
    <w:rsid w:val="006A2767"/>
    <w:rsid w:val="006A4406"/>
    <w:rsid w:val="006A4F55"/>
    <w:rsid w:val="006A64F4"/>
    <w:rsid w:val="006B0051"/>
    <w:rsid w:val="006B0B9C"/>
    <w:rsid w:val="006B0CDD"/>
    <w:rsid w:val="006B79FE"/>
    <w:rsid w:val="006C2496"/>
    <w:rsid w:val="006C5705"/>
    <w:rsid w:val="006C5D2B"/>
    <w:rsid w:val="006C6845"/>
    <w:rsid w:val="006C7940"/>
    <w:rsid w:val="006D63C3"/>
    <w:rsid w:val="006D6629"/>
    <w:rsid w:val="006E4AC0"/>
    <w:rsid w:val="006E7B41"/>
    <w:rsid w:val="00703F19"/>
    <w:rsid w:val="007068D5"/>
    <w:rsid w:val="007218A0"/>
    <w:rsid w:val="00721CE9"/>
    <w:rsid w:val="00724143"/>
    <w:rsid w:val="0072571E"/>
    <w:rsid w:val="0072733F"/>
    <w:rsid w:val="00732986"/>
    <w:rsid w:val="007336F3"/>
    <w:rsid w:val="00734C58"/>
    <w:rsid w:val="00737DE8"/>
    <w:rsid w:val="00741EE0"/>
    <w:rsid w:val="00746787"/>
    <w:rsid w:val="00747636"/>
    <w:rsid w:val="00751A84"/>
    <w:rsid w:val="00751FD3"/>
    <w:rsid w:val="0076162F"/>
    <w:rsid w:val="0076544A"/>
    <w:rsid w:val="00773C12"/>
    <w:rsid w:val="00774EBC"/>
    <w:rsid w:val="00776C75"/>
    <w:rsid w:val="0078071B"/>
    <w:rsid w:val="00785225"/>
    <w:rsid w:val="007A05E2"/>
    <w:rsid w:val="007A0690"/>
    <w:rsid w:val="007A216C"/>
    <w:rsid w:val="007A3661"/>
    <w:rsid w:val="007A75D7"/>
    <w:rsid w:val="007B46C1"/>
    <w:rsid w:val="007B4FAE"/>
    <w:rsid w:val="007B5262"/>
    <w:rsid w:val="007C335D"/>
    <w:rsid w:val="007D6EDD"/>
    <w:rsid w:val="007E2C83"/>
    <w:rsid w:val="008107BD"/>
    <w:rsid w:val="00812C8A"/>
    <w:rsid w:val="00812CC8"/>
    <w:rsid w:val="00816796"/>
    <w:rsid w:val="00821A37"/>
    <w:rsid w:val="008356C0"/>
    <w:rsid w:val="0083597E"/>
    <w:rsid w:val="00836A48"/>
    <w:rsid w:val="008402F7"/>
    <w:rsid w:val="00841172"/>
    <w:rsid w:val="008463B7"/>
    <w:rsid w:val="00852768"/>
    <w:rsid w:val="008542CE"/>
    <w:rsid w:val="008607B9"/>
    <w:rsid w:val="00863E20"/>
    <w:rsid w:val="00872F6B"/>
    <w:rsid w:val="0087336F"/>
    <w:rsid w:val="00873F37"/>
    <w:rsid w:val="0087444B"/>
    <w:rsid w:val="008758B1"/>
    <w:rsid w:val="008849B9"/>
    <w:rsid w:val="00885203"/>
    <w:rsid w:val="00890CE0"/>
    <w:rsid w:val="00893C31"/>
    <w:rsid w:val="008978C2"/>
    <w:rsid w:val="008B31C1"/>
    <w:rsid w:val="008B7838"/>
    <w:rsid w:val="008C14B2"/>
    <w:rsid w:val="008C1EC9"/>
    <w:rsid w:val="008C421F"/>
    <w:rsid w:val="008C498F"/>
    <w:rsid w:val="008E4F7A"/>
    <w:rsid w:val="008E6802"/>
    <w:rsid w:val="008E7535"/>
    <w:rsid w:val="008F1762"/>
    <w:rsid w:val="008F4104"/>
    <w:rsid w:val="008F46D5"/>
    <w:rsid w:val="008F58B2"/>
    <w:rsid w:val="008F5CCC"/>
    <w:rsid w:val="00900913"/>
    <w:rsid w:val="0090094B"/>
    <w:rsid w:val="00903DF9"/>
    <w:rsid w:val="00905AD8"/>
    <w:rsid w:val="00911E56"/>
    <w:rsid w:val="00912C70"/>
    <w:rsid w:val="00913A81"/>
    <w:rsid w:val="00920FCC"/>
    <w:rsid w:val="0092294E"/>
    <w:rsid w:val="00924F0E"/>
    <w:rsid w:val="0093441A"/>
    <w:rsid w:val="00937A61"/>
    <w:rsid w:val="00942089"/>
    <w:rsid w:val="00943ABA"/>
    <w:rsid w:val="00962008"/>
    <w:rsid w:val="009709CE"/>
    <w:rsid w:val="00977E0C"/>
    <w:rsid w:val="009827C5"/>
    <w:rsid w:val="00986A60"/>
    <w:rsid w:val="00986CB5"/>
    <w:rsid w:val="009900E2"/>
    <w:rsid w:val="00994720"/>
    <w:rsid w:val="009A2262"/>
    <w:rsid w:val="009B2C1B"/>
    <w:rsid w:val="009B51C0"/>
    <w:rsid w:val="009B60C3"/>
    <w:rsid w:val="009C0032"/>
    <w:rsid w:val="009D0461"/>
    <w:rsid w:val="009E3EB4"/>
    <w:rsid w:val="009F30C3"/>
    <w:rsid w:val="00A01938"/>
    <w:rsid w:val="00A05625"/>
    <w:rsid w:val="00A06B4B"/>
    <w:rsid w:val="00A12932"/>
    <w:rsid w:val="00A14024"/>
    <w:rsid w:val="00A15971"/>
    <w:rsid w:val="00A1647A"/>
    <w:rsid w:val="00A22FFE"/>
    <w:rsid w:val="00A23D61"/>
    <w:rsid w:val="00A309BB"/>
    <w:rsid w:val="00A3479E"/>
    <w:rsid w:val="00A373AE"/>
    <w:rsid w:val="00A43EB1"/>
    <w:rsid w:val="00A4479D"/>
    <w:rsid w:val="00A45B29"/>
    <w:rsid w:val="00A46837"/>
    <w:rsid w:val="00A47529"/>
    <w:rsid w:val="00A60982"/>
    <w:rsid w:val="00A6782A"/>
    <w:rsid w:val="00A71067"/>
    <w:rsid w:val="00A715F8"/>
    <w:rsid w:val="00A77DE4"/>
    <w:rsid w:val="00A822B2"/>
    <w:rsid w:val="00A90F71"/>
    <w:rsid w:val="00A9138C"/>
    <w:rsid w:val="00AC0F8B"/>
    <w:rsid w:val="00AC54C7"/>
    <w:rsid w:val="00AC678D"/>
    <w:rsid w:val="00AD5229"/>
    <w:rsid w:val="00AD5931"/>
    <w:rsid w:val="00AD7FA2"/>
    <w:rsid w:val="00AE2559"/>
    <w:rsid w:val="00AE2DCA"/>
    <w:rsid w:val="00AE4942"/>
    <w:rsid w:val="00AF1227"/>
    <w:rsid w:val="00AF61ED"/>
    <w:rsid w:val="00AF6540"/>
    <w:rsid w:val="00AF6BFE"/>
    <w:rsid w:val="00B00593"/>
    <w:rsid w:val="00B0218F"/>
    <w:rsid w:val="00B03819"/>
    <w:rsid w:val="00B17409"/>
    <w:rsid w:val="00B17BCA"/>
    <w:rsid w:val="00B25C42"/>
    <w:rsid w:val="00B27352"/>
    <w:rsid w:val="00B27964"/>
    <w:rsid w:val="00B35E74"/>
    <w:rsid w:val="00B459E5"/>
    <w:rsid w:val="00B45A21"/>
    <w:rsid w:val="00B45C88"/>
    <w:rsid w:val="00B47273"/>
    <w:rsid w:val="00B50F48"/>
    <w:rsid w:val="00B53B0B"/>
    <w:rsid w:val="00B53D8A"/>
    <w:rsid w:val="00B53EF8"/>
    <w:rsid w:val="00B66E94"/>
    <w:rsid w:val="00B741C2"/>
    <w:rsid w:val="00B75F5A"/>
    <w:rsid w:val="00B77ED0"/>
    <w:rsid w:val="00B8532D"/>
    <w:rsid w:val="00B85645"/>
    <w:rsid w:val="00B91EB0"/>
    <w:rsid w:val="00BA46F8"/>
    <w:rsid w:val="00BA547C"/>
    <w:rsid w:val="00BA7863"/>
    <w:rsid w:val="00BB5EEF"/>
    <w:rsid w:val="00BC26C7"/>
    <w:rsid w:val="00BC3205"/>
    <w:rsid w:val="00BC336B"/>
    <w:rsid w:val="00BC4A07"/>
    <w:rsid w:val="00BC58BF"/>
    <w:rsid w:val="00BD218E"/>
    <w:rsid w:val="00BD2730"/>
    <w:rsid w:val="00BD5427"/>
    <w:rsid w:val="00BD5D4E"/>
    <w:rsid w:val="00BE2A15"/>
    <w:rsid w:val="00BF56EB"/>
    <w:rsid w:val="00BF5D75"/>
    <w:rsid w:val="00C010F2"/>
    <w:rsid w:val="00C02FAD"/>
    <w:rsid w:val="00C033E4"/>
    <w:rsid w:val="00C04B48"/>
    <w:rsid w:val="00C11DF2"/>
    <w:rsid w:val="00C15EC5"/>
    <w:rsid w:val="00C16178"/>
    <w:rsid w:val="00C17117"/>
    <w:rsid w:val="00C177A8"/>
    <w:rsid w:val="00C227E1"/>
    <w:rsid w:val="00C305DB"/>
    <w:rsid w:val="00C36317"/>
    <w:rsid w:val="00C442A1"/>
    <w:rsid w:val="00C4443B"/>
    <w:rsid w:val="00C57BE1"/>
    <w:rsid w:val="00C65079"/>
    <w:rsid w:val="00C65E31"/>
    <w:rsid w:val="00C672BE"/>
    <w:rsid w:val="00C803A0"/>
    <w:rsid w:val="00C80C86"/>
    <w:rsid w:val="00C826A3"/>
    <w:rsid w:val="00C83E2A"/>
    <w:rsid w:val="00C8666C"/>
    <w:rsid w:val="00C90392"/>
    <w:rsid w:val="00C9492A"/>
    <w:rsid w:val="00C97CC2"/>
    <w:rsid w:val="00CB2CD5"/>
    <w:rsid w:val="00CB52AF"/>
    <w:rsid w:val="00CB59B8"/>
    <w:rsid w:val="00CB62A4"/>
    <w:rsid w:val="00CC613B"/>
    <w:rsid w:val="00CC75D2"/>
    <w:rsid w:val="00CC7B31"/>
    <w:rsid w:val="00CD083B"/>
    <w:rsid w:val="00CE086F"/>
    <w:rsid w:val="00CE1175"/>
    <w:rsid w:val="00CF3EC3"/>
    <w:rsid w:val="00D00DFA"/>
    <w:rsid w:val="00D0232B"/>
    <w:rsid w:val="00D05184"/>
    <w:rsid w:val="00D11507"/>
    <w:rsid w:val="00D15A6F"/>
    <w:rsid w:val="00D15BE1"/>
    <w:rsid w:val="00D207C8"/>
    <w:rsid w:val="00D21FB1"/>
    <w:rsid w:val="00D2456E"/>
    <w:rsid w:val="00D24FDF"/>
    <w:rsid w:val="00D277D8"/>
    <w:rsid w:val="00D35DF4"/>
    <w:rsid w:val="00D36673"/>
    <w:rsid w:val="00D40605"/>
    <w:rsid w:val="00D435ED"/>
    <w:rsid w:val="00D43D97"/>
    <w:rsid w:val="00D45AE5"/>
    <w:rsid w:val="00D478A7"/>
    <w:rsid w:val="00D51F87"/>
    <w:rsid w:val="00D55A6A"/>
    <w:rsid w:val="00D55B61"/>
    <w:rsid w:val="00D60142"/>
    <w:rsid w:val="00D669CF"/>
    <w:rsid w:val="00D67D0E"/>
    <w:rsid w:val="00D722ED"/>
    <w:rsid w:val="00D75AE9"/>
    <w:rsid w:val="00D75DDC"/>
    <w:rsid w:val="00D82911"/>
    <w:rsid w:val="00D97009"/>
    <w:rsid w:val="00D972D7"/>
    <w:rsid w:val="00DA52A9"/>
    <w:rsid w:val="00DA5B11"/>
    <w:rsid w:val="00DB0FBE"/>
    <w:rsid w:val="00DC75B7"/>
    <w:rsid w:val="00DE27FE"/>
    <w:rsid w:val="00DE7C0B"/>
    <w:rsid w:val="00DF1DE2"/>
    <w:rsid w:val="00DF4BFE"/>
    <w:rsid w:val="00E05623"/>
    <w:rsid w:val="00E05F4E"/>
    <w:rsid w:val="00E06AEF"/>
    <w:rsid w:val="00E23C4D"/>
    <w:rsid w:val="00E25FC9"/>
    <w:rsid w:val="00E32CD5"/>
    <w:rsid w:val="00E34323"/>
    <w:rsid w:val="00E36FA9"/>
    <w:rsid w:val="00E450F8"/>
    <w:rsid w:val="00E50204"/>
    <w:rsid w:val="00E55EB8"/>
    <w:rsid w:val="00E62F05"/>
    <w:rsid w:val="00E67002"/>
    <w:rsid w:val="00E70CE8"/>
    <w:rsid w:val="00E717DD"/>
    <w:rsid w:val="00E71D48"/>
    <w:rsid w:val="00E73DE2"/>
    <w:rsid w:val="00E8452C"/>
    <w:rsid w:val="00E86DB3"/>
    <w:rsid w:val="00E877BA"/>
    <w:rsid w:val="00E94DA9"/>
    <w:rsid w:val="00E961E5"/>
    <w:rsid w:val="00EA6E22"/>
    <w:rsid w:val="00EA70BF"/>
    <w:rsid w:val="00EB3A51"/>
    <w:rsid w:val="00EB3FD8"/>
    <w:rsid w:val="00EB6164"/>
    <w:rsid w:val="00EB6697"/>
    <w:rsid w:val="00EC414A"/>
    <w:rsid w:val="00ED2BF7"/>
    <w:rsid w:val="00ED2CD8"/>
    <w:rsid w:val="00ED6293"/>
    <w:rsid w:val="00EF7700"/>
    <w:rsid w:val="00F01C4B"/>
    <w:rsid w:val="00F13355"/>
    <w:rsid w:val="00F17776"/>
    <w:rsid w:val="00F22ACF"/>
    <w:rsid w:val="00F32406"/>
    <w:rsid w:val="00F351B8"/>
    <w:rsid w:val="00F37857"/>
    <w:rsid w:val="00F52988"/>
    <w:rsid w:val="00F546DA"/>
    <w:rsid w:val="00F54F0E"/>
    <w:rsid w:val="00F5660A"/>
    <w:rsid w:val="00F56D72"/>
    <w:rsid w:val="00F60E06"/>
    <w:rsid w:val="00F6245D"/>
    <w:rsid w:val="00F84340"/>
    <w:rsid w:val="00F92B7C"/>
    <w:rsid w:val="00F93F03"/>
    <w:rsid w:val="00FA0AE6"/>
    <w:rsid w:val="00FA28B5"/>
    <w:rsid w:val="00FA2A2E"/>
    <w:rsid w:val="00FB3A6D"/>
    <w:rsid w:val="00FB528A"/>
    <w:rsid w:val="00FB6028"/>
    <w:rsid w:val="00FC56F9"/>
    <w:rsid w:val="00FD011D"/>
    <w:rsid w:val="00FD4BD4"/>
    <w:rsid w:val="00FD570C"/>
    <w:rsid w:val="00FE43FD"/>
    <w:rsid w:val="00FF5A30"/>
    <w:rsid w:val="00FF67BB"/>
    <w:rsid w:val="014A3584"/>
    <w:rsid w:val="01A64E1C"/>
    <w:rsid w:val="023D0508"/>
    <w:rsid w:val="030C6A27"/>
    <w:rsid w:val="037BD9D6"/>
    <w:rsid w:val="04AB6845"/>
    <w:rsid w:val="05535379"/>
    <w:rsid w:val="0570B453"/>
    <w:rsid w:val="075CC8A8"/>
    <w:rsid w:val="07F6FD29"/>
    <w:rsid w:val="0919C41C"/>
    <w:rsid w:val="0A82489F"/>
    <w:rsid w:val="0B232BCE"/>
    <w:rsid w:val="0B27DF07"/>
    <w:rsid w:val="0BDC2162"/>
    <w:rsid w:val="0CEDCF6E"/>
    <w:rsid w:val="1060E9FD"/>
    <w:rsid w:val="13593F61"/>
    <w:rsid w:val="13775EF1"/>
    <w:rsid w:val="138E5C3F"/>
    <w:rsid w:val="13BB59C1"/>
    <w:rsid w:val="13FF36C0"/>
    <w:rsid w:val="19400959"/>
    <w:rsid w:val="19F9846F"/>
    <w:rsid w:val="1A0191AF"/>
    <w:rsid w:val="1A092CAA"/>
    <w:rsid w:val="1B563627"/>
    <w:rsid w:val="1BD8488D"/>
    <w:rsid w:val="1BFE0727"/>
    <w:rsid w:val="1D24FFCD"/>
    <w:rsid w:val="1DD2BCD8"/>
    <w:rsid w:val="1DEA1B7C"/>
    <w:rsid w:val="1F87BE8F"/>
    <w:rsid w:val="1F977C9B"/>
    <w:rsid w:val="1FEAF41F"/>
    <w:rsid w:val="20073817"/>
    <w:rsid w:val="20844BD4"/>
    <w:rsid w:val="20E59D3A"/>
    <w:rsid w:val="210BD13A"/>
    <w:rsid w:val="214B1B3E"/>
    <w:rsid w:val="23211DF0"/>
    <w:rsid w:val="233C2146"/>
    <w:rsid w:val="2891729D"/>
    <w:rsid w:val="295C37CA"/>
    <w:rsid w:val="2A08E265"/>
    <w:rsid w:val="2A2D42FE"/>
    <w:rsid w:val="2B3B59EE"/>
    <w:rsid w:val="2D395D2F"/>
    <w:rsid w:val="2DF26190"/>
    <w:rsid w:val="2E86C173"/>
    <w:rsid w:val="2EBF2D5C"/>
    <w:rsid w:val="3214598F"/>
    <w:rsid w:val="335A3296"/>
    <w:rsid w:val="33EDC873"/>
    <w:rsid w:val="346744C8"/>
    <w:rsid w:val="34A0CD50"/>
    <w:rsid w:val="34DA5A06"/>
    <w:rsid w:val="355EF1BC"/>
    <w:rsid w:val="3691D358"/>
    <w:rsid w:val="3985AC1B"/>
    <w:rsid w:val="3B1BEC7A"/>
    <w:rsid w:val="3BA90C7A"/>
    <w:rsid w:val="3E627CB9"/>
    <w:rsid w:val="3EDE822D"/>
    <w:rsid w:val="40C1B5AF"/>
    <w:rsid w:val="41367FDC"/>
    <w:rsid w:val="41FD5540"/>
    <w:rsid w:val="4467EDC8"/>
    <w:rsid w:val="45B691B3"/>
    <w:rsid w:val="491E6219"/>
    <w:rsid w:val="4982A788"/>
    <w:rsid w:val="4A23221E"/>
    <w:rsid w:val="4BCF467E"/>
    <w:rsid w:val="4C669B46"/>
    <w:rsid w:val="4CBC03BE"/>
    <w:rsid w:val="4E57D41F"/>
    <w:rsid w:val="51104BA1"/>
    <w:rsid w:val="51A93F4E"/>
    <w:rsid w:val="536B8897"/>
    <w:rsid w:val="5370D3A9"/>
    <w:rsid w:val="59784B14"/>
    <w:rsid w:val="5B4AC3C4"/>
    <w:rsid w:val="5E281C3A"/>
    <w:rsid w:val="5F8A9F0A"/>
    <w:rsid w:val="5FBA541F"/>
    <w:rsid w:val="60BDBE52"/>
    <w:rsid w:val="63561CFC"/>
    <w:rsid w:val="637D4480"/>
    <w:rsid w:val="642BDDB3"/>
    <w:rsid w:val="6435CE0F"/>
    <w:rsid w:val="643CADAE"/>
    <w:rsid w:val="6544B0A2"/>
    <w:rsid w:val="6555222B"/>
    <w:rsid w:val="676B68FE"/>
    <w:rsid w:val="67BD46A8"/>
    <w:rsid w:val="68051C7C"/>
    <w:rsid w:val="68E4392F"/>
    <w:rsid w:val="6BAFB233"/>
    <w:rsid w:val="6CA3BF38"/>
    <w:rsid w:val="6D191D06"/>
    <w:rsid w:val="6D766715"/>
    <w:rsid w:val="6DD25579"/>
    <w:rsid w:val="6F56B4B3"/>
    <w:rsid w:val="7046D583"/>
    <w:rsid w:val="729F6F9B"/>
    <w:rsid w:val="733D9B2B"/>
    <w:rsid w:val="73926A67"/>
    <w:rsid w:val="739971C7"/>
    <w:rsid w:val="73E068AF"/>
    <w:rsid w:val="73FB4426"/>
    <w:rsid w:val="75327297"/>
    <w:rsid w:val="76187BC1"/>
    <w:rsid w:val="77D1EB76"/>
    <w:rsid w:val="7AFC0FBA"/>
    <w:rsid w:val="7B7C9AFE"/>
    <w:rsid w:val="7B95CDF3"/>
    <w:rsid w:val="7C0B9E07"/>
    <w:rsid w:val="7C55265C"/>
    <w:rsid w:val="7C5E2947"/>
    <w:rsid w:val="7CB1D304"/>
    <w:rsid w:val="7D4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307EBFE"/>
  <w15:chartTrackingRefBased/>
  <w15:docId w15:val="{4E250A24-329F-488B-88BD-462EBA4F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3"/>
      </w:numPr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3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3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FA0A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A0AE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eastAsia="fi-FI"/>
    </w:rPr>
  </w:style>
  <w:style w:type="table" w:styleId="TableGridLight">
    <w:name w:val="Grid Table Light"/>
    <w:basedOn w:val="TableNormal"/>
    <w:uiPriority w:val="40"/>
    <w:rsid w:val="00AE4942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:lang w:val="en-FI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uhuala/muh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uhuala.github.io/muhu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skmanagment-app.netlify.app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haik\Downloads\raporttipohja%20pitk&#228;%20asiakir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847D373036F3C40A64CDB70E59E312E" ma:contentTypeVersion="4" ma:contentTypeDescription="Luo uusi asiakirja." ma:contentTypeScope="" ma:versionID="5a8e05fb435256896b0e537641ce477d">
  <xsd:schema xmlns:xsd="http://www.w3.org/2001/XMLSchema" xmlns:xs="http://www.w3.org/2001/XMLSchema" xmlns:p="http://schemas.microsoft.com/office/2006/metadata/properties" xmlns:ns2="53bb67ef-60a2-4b8b-b3d0-d91cd9979c7c" targetNamespace="http://schemas.microsoft.com/office/2006/metadata/properties" ma:root="true" ma:fieldsID="1da3f24636cd14da7bac512951c654bf" ns2:_="">
    <xsd:import namespace="53bb67ef-60a2-4b8b-b3d0-d91cd9979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b67ef-60a2-4b8b-b3d0-d91cd9979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AF30B-134F-4E39-B0CB-52B286421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7E95D4-63A7-4A59-AC53-197D95F6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b67ef-60a2-4b8b-b3d0-d91cd9979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raporttipohja pitkä asiakirja.dotx</Template>
  <TotalTime>83</TotalTime>
  <Pages>3</Pages>
  <Words>659</Words>
  <Characters>3491</Characters>
  <Application>Microsoft Office Word</Application>
  <DocSecurity>0</DocSecurity>
  <Lines>118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MMC</cp:lastModifiedBy>
  <cp:revision>9</cp:revision>
  <cp:lastPrinted>2024-10-27T14:43:00Z</cp:lastPrinted>
  <dcterms:created xsi:type="dcterms:W3CDTF">2024-02-22T18:50:00Z</dcterms:created>
  <dcterms:modified xsi:type="dcterms:W3CDTF">2024-10-27T15:53:00Z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0x0101002847D373036F3C40A64CDB70E59E312E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GrammarlyDocumentId">
    <vt:lpwstr>dbafb2f1eed33be938c976e2c0be8502228dbcf2e844428c29c26072903b47f8</vt:lpwstr>
  </property>
</Properties>
</file>